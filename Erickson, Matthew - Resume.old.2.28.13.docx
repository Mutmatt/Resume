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3" w:type="dxa"/>
        <w:tblLayout w:type="fixed"/>
        <w:tblLook w:val="0000"/>
      </w:tblPr>
      <w:tblGrid>
        <w:gridCol w:w="487"/>
        <w:gridCol w:w="23"/>
        <w:gridCol w:w="3558"/>
        <w:gridCol w:w="1800"/>
        <w:gridCol w:w="194"/>
        <w:gridCol w:w="50"/>
        <w:gridCol w:w="3540"/>
        <w:gridCol w:w="11"/>
      </w:tblGrid>
      <w:tr w:rsidR="008C354B" w:rsidRPr="008C354B" w:rsidTr="00511AC4">
        <w:trPr>
          <w:gridAfter w:val="1"/>
          <w:wAfter w:w="11" w:type="dxa"/>
          <w:trHeight w:val="540"/>
        </w:trPr>
        <w:tc>
          <w:tcPr>
            <w:tcW w:w="4068" w:type="dxa"/>
            <w:gridSpan w:val="3"/>
            <w:tcBorders>
              <w:bottom w:val="single" w:sz="4" w:space="0" w:color="999999"/>
            </w:tcBorders>
          </w:tcPr>
          <w:p w:rsidR="0005708A" w:rsidRPr="009A5A63" w:rsidRDefault="00D42834" w:rsidP="00E90DD9">
            <w:pPr>
              <w:spacing w:after="120" w:line="240" w:lineRule="auto"/>
              <w:outlineLvl w:val="8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Matthew Erickson</w:t>
            </w:r>
          </w:p>
        </w:tc>
        <w:tc>
          <w:tcPr>
            <w:tcW w:w="5584" w:type="dxa"/>
            <w:gridSpan w:val="4"/>
            <w:tcBorders>
              <w:bottom w:val="single" w:sz="4" w:space="0" w:color="999999"/>
            </w:tcBorders>
          </w:tcPr>
          <w:tbl>
            <w:tblPr>
              <w:tblW w:w="4755" w:type="dxa"/>
              <w:tblInd w:w="1062" w:type="dxa"/>
              <w:tblLayout w:type="fixed"/>
              <w:tblLook w:val="0000"/>
            </w:tblPr>
            <w:tblGrid>
              <w:gridCol w:w="1890"/>
              <w:gridCol w:w="2865"/>
            </w:tblGrid>
            <w:tr w:rsidR="00D13022" w:rsidRPr="00413A50" w:rsidTr="00600033">
              <w:trPr>
                <w:trHeight w:val="827"/>
              </w:trPr>
              <w:tc>
                <w:tcPr>
                  <w:tcW w:w="1890" w:type="dxa"/>
                  <w:shd w:val="clear" w:color="auto" w:fill="auto"/>
                </w:tcPr>
                <w:p w:rsidR="00DA0308" w:rsidRPr="00600033" w:rsidRDefault="00DA0308" w:rsidP="00D13022">
                  <w:pPr>
                    <w:pStyle w:val="Address2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1621</w:t>
                  </w:r>
                  <w:r w:rsidR="00413A50" w:rsidRPr="00600033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Kenwood Ave.</w:t>
                  </w:r>
                </w:p>
                <w:p w:rsidR="00DA0308" w:rsidRPr="00600033" w:rsidRDefault="008A72A6" w:rsidP="00D13022">
                  <w:pPr>
                    <w:pStyle w:val="Address2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</w:rPr>
                    <w:t>Apartment</w:t>
                  </w:r>
                  <w:r w:rsidR="00DA0308" w:rsidRPr="00600033">
                    <w:rPr>
                      <w:rFonts w:asciiTheme="minorHAnsi" w:hAnsiTheme="minorHAnsi" w:cstheme="minorHAnsi"/>
                      <w:sz w:val="20"/>
                    </w:rPr>
                    <w:t xml:space="preserve"> 303</w:t>
                  </w:r>
                </w:p>
                <w:p w:rsidR="00DA0308" w:rsidRPr="00600033" w:rsidRDefault="00413A50" w:rsidP="00D13022">
                  <w:pPr>
                    <w:pStyle w:val="Address2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00033">
                    <w:rPr>
                      <w:rFonts w:asciiTheme="minorHAnsi" w:hAnsiTheme="minorHAnsi" w:cstheme="minorHAnsi"/>
                      <w:sz w:val="20"/>
                    </w:rPr>
                    <w:t xml:space="preserve">Duluth </w:t>
                  </w:r>
                  <w:r w:rsidR="00DA0308" w:rsidRPr="00600033">
                    <w:rPr>
                      <w:rFonts w:asciiTheme="minorHAnsi" w:hAnsiTheme="minorHAnsi" w:cstheme="minorHAnsi"/>
                      <w:sz w:val="20"/>
                    </w:rPr>
                    <w:t>MN, 55811</w:t>
                  </w:r>
                </w:p>
              </w:tc>
              <w:tc>
                <w:tcPr>
                  <w:tcW w:w="2865" w:type="dxa"/>
                  <w:shd w:val="clear" w:color="auto" w:fill="auto"/>
                </w:tcPr>
                <w:p w:rsidR="00DA0308" w:rsidRPr="00600033" w:rsidRDefault="00DA0308" w:rsidP="00D13022">
                  <w:pPr>
                    <w:pStyle w:val="Address1"/>
                    <w:snapToGrid w:val="0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Phone</w:t>
                  </w:r>
                  <w:r w:rsidR="00FE2D92" w:rsidRPr="00600033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="00600033" w:rsidRPr="00600033">
                    <w:rPr>
                      <w:rFonts w:asciiTheme="minorHAnsi" w:hAnsiTheme="minorHAnsi" w:cstheme="minorHAnsi"/>
                      <w:sz w:val="20"/>
                    </w:rPr>
                    <w:t xml:space="preserve"> </w:t>
                  </w: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763-267-</w:t>
                  </w:r>
                  <w:r w:rsidR="00413A50" w:rsidRPr="00600033">
                    <w:rPr>
                      <w:rFonts w:asciiTheme="minorHAnsi" w:hAnsiTheme="minorHAnsi" w:cstheme="minorHAnsi"/>
                      <w:sz w:val="20"/>
                    </w:rPr>
                    <w:t>1</w:t>
                  </w: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595</w:t>
                  </w:r>
                </w:p>
                <w:p w:rsidR="00DA0308" w:rsidRPr="00600033" w:rsidRDefault="00DA0308" w:rsidP="00D13022">
                  <w:pPr>
                    <w:pStyle w:val="Address1"/>
                    <w:jc w:val="left"/>
                    <w:outlineLvl w:val="8"/>
                    <w:rPr>
                      <w:rFonts w:asciiTheme="minorHAnsi" w:hAnsiTheme="minorHAnsi" w:cstheme="minorHAnsi"/>
                      <w:sz w:val="20"/>
                    </w:rPr>
                  </w:pPr>
                  <w:r w:rsidRPr="00600033">
                    <w:rPr>
                      <w:rFonts w:asciiTheme="minorHAnsi" w:hAnsiTheme="minorHAnsi" w:cstheme="minorHAnsi"/>
                      <w:sz w:val="20"/>
                    </w:rPr>
                    <w:t>E-mail</w:t>
                  </w:r>
                  <w:r w:rsidR="00FE2D92" w:rsidRPr="00600033">
                    <w:rPr>
                      <w:rFonts w:asciiTheme="minorHAnsi" w:hAnsiTheme="minorHAnsi" w:cstheme="minorHAnsi"/>
                      <w:sz w:val="20"/>
                    </w:rPr>
                    <w:t>:</w:t>
                  </w:r>
                  <w:r w:rsidRPr="00600033">
                    <w:rPr>
                      <w:rFonts w:asciiTheme="minorHAnsi" w:hAnsiTheme="minorHAnsi" w:cstheme="minorHAnsi"/>
                      <w:sz w:val="20"/>
                    </w:rPr>
                    <w:t xml:space="preserve"> MEricks7@css.edu</w:t>
                  </w:r>
                </w:p>
              </w:tc>
            </w:tr>
          </w:tbl>
          <w:p w:rsidR="008C354B" w:rsidRPr="0005708A" w:rsidRDefault="008C354B" w:rsidP="00E90DD9">
            <w:pPr>
              <w:spacing w:line="240" w:lineRule="auto"/>
              <w:outlineLvl w:val="8"/>
              <w:rPr>
                <w:rFonts w:ascii="Calibri" w:hAnsi="Calibri"/>
                <w:sz w:val="20"/>
                <w:szCs w:val="20"/>
              </w:rPr>
            </w:pPr>
          </w:p>
        </w:tc>
      </w:tr>
      <w:tr w:rsidR="00DE7766" w:rsidRPr="008C354B" w:rsidTr="00511AC4">
        <w:trPr>
          <w:gridAfter w:val="1"/>
          <w:wAfter w:w="11" w:type="dxa"/>
          <w:trHeight w:val="133"/>
        </w:trPr>
        <w:tc>
          <w:tcPr>
            <w:tcW w:w="9652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8C354B" w:rsidRDefault="00185F56" w:rsidP="001243A1">
            <w:pPr>
              <w:pStyle w:val="Heading1"/>
              <w:spacing w:before="40" w:after="0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Objective</w:t>
            </w:r>
          </w:p>
        </w:tc>
      </w:tr>
      <w:tr w:rsidR="00DE7766" w:rsidRPr="008C354B" w:rsidTr="00511AC4">
        <w:trPr>
          <w:gridAfter w:val="1"/>
          <w:wAfter w:w="11" w:type="dxa"/>
          <w:trHeight w:val="215"/>
        </w:trPr>
        <w:tc>
          <w:tcPr>
            <w:tcW w:w="487" w:type="dxa"/>
            <w:tcBorders>
              <w:top w:val="single" w:sz="4" w:space="0" w:color="999999"/>
              <w:bottom w:val="single" w:sz="4" w:space="0" w:color="999999"/>
            </w:tcBorders>
          </w:tcPr>
          <w:p w:rsidR="00DE7766" w:rsidRPr="008C354B" w:rsidRDefault="00DE7766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65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84E65" w:rsidRPr="008C354B" w:rsidRDefault="00405294" w:rsidP="00F1610A">
            <w:pPr>
              <w:pStyle w:val="Text"/>
              <w:spacing w:after="120"/>
              <w:rPr>
                <w:rFonts w:ascii="Calibri" w:hAnsi="Calibri"/>
                <w:sz w:val="20"/>
                <w:szCs w:val="20"/>
              </w:rPr>
            </w:pPr>
            <w:r>
              <w:t xml:space="preserve">To obtain a </w:t>
            </w:r>
            <w:r w:rsidR="00D13022">
              <w:t xml:space="preserve">position as a </w:t>
            </w:r>
            <w:r w:rsidR="00C45F4F">
              <w:t>s</w:t>
            </w:r>
            <w:r w:rsidR="00D42834">
              <w:t xml:space="preserve">oftware </w:t>
            </w:r>
            <w:r w:rsidR="00D13022">
              <w:t>engineer in a progressive company</w:t>
            </w:r>
            <w:r w:rsidR="00D42834">
              <w:t xml:space="preserve"> to further my </w:t>
            </w:r>
            <w:r w:rsidR="00D13022">
              <w:t>knowledge</w:t>
            </w:r>
            <w:r w:rsidR="00D42834">
              <w:t xml:space="preserve"> as a programmer an</w:t>
            </w:r>
            <w:r w:rsidR="00FA7E3B">
              <w:t>d apply my technical and leadership</w:t>
            </w:r>
            <w:r w:rsidR="006B5385">
              <w:t xml:space="preserve"> skills to develop innovative software</w:t>
            </w:r>
            <w:r w:rsidR="00D42834">
              <w:t>.</w:t>
            </w:r>
          </w:p>
        </w:tc>
      </w:tr>
      <w:tr w:rsidR="009548CA" w:rsidRPr="008C354B" w:rsidTr="00511AC4">
        <w:trPr>
          <w:gridAfter w:val="1"/>
          <w:wAfter w:w="11" w:type="dxa"/>
          <w:trHeight w:val="132"/>
        </w:trPr>
        <w:tc>
          <w:tcPr>
            <w:tcW w:w="9652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9548CA" w:rsidRPr="008C354B" w:rsidRDefault="00185F56" w:rsidP="001243A1">
            <w:pPr>
              <w:pStyle w:val="Heading1"/>
              <w:spacing w:before="40" w:after="0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Technical</w:t>
            </w:r>
            <w:r w:rsidR="00D4662D" w:rsidRPr="008C354B">
              <w:rPr>
                <w:rFonts w:ascii="Calibri" w:hAnsi="Calibri"/>
                <w:b/>
                <w:bCs/>
                <w:caps w:val="0"/>
                <w:sz w:val="20"/>
              </w:rPr>
              <w:t xml:space="preserve"> skills</w:t>
            </w:r>
          </w:p>
        </w:tc>
      </w:tr>
      <w:tr w:rsidR="009548CA" w:rsidRPr="008C354B" w:rsidTr="00511AC4">
        <w:trPr>
          <w:gridAfter w:val="1"/>
          <w:wAfter w:w="11" w:type="dxa"/>
          <w:trHeight w:val="132"/>
        </w:trPr>
        <w:tc>
          <w:tcPr>
            <w:tcW w:w="487" w:type="dxa"/>
            <w:tcBorders>
              <w:top w:val="single" w:sz="4" w:space="0" w:color="999999"/>
              <w:bottom w:val="single" w:sz="4" w:space="0" w:color="999999"/>
            </w:tcBorders>
          </w:tcPr>
          <w:p w:rsidR="009548CA" w:rsidRPr="008C354B" w:rsidRDefault="009548CA" w:rsidP="00DE7766">
            <w:pPr>
              <w:pStyle w:val="Heading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65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D4662D" w:rsidRPr="008C354B" w:rsidRDefault="00D4662D" w:rsidP="00D4662D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>Languages</w:t>
            </w:r>
          </w:p>
          <w:p w:rsidR="00D4662D" w:rsidRPr="008C354B" w:rsidRDefault="00D4662D" w:rsidP="00717245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Proficient in: </w:t>
            </w:r>
            <w:r w:rsidR="00D42834">
              <w:rPr>
                <w:rFonts w:ascii="Calibri" w:hAnsi="Calibri"/>
                <w:sz w:val="20"/>
                <w:szCs w:val="20"/>
              </w:rPr>
              <w:t>Java</w:t>
            </w:r>
            <w:r w:rsidR="00406AFB">
              <w:rPr>
                <w:rFonts w:ascii="Calibri" w:hAnsi="Calibri"/>
                <w:sz w:val="20"/>
                <w:szCs w:val="20"/>
              </w:rPr>
              <w:t>,</w:t>
            </w:r>
            <w:r w:rsidR="00405294">
              <w:rPr>
                <w:rFonts w:ascii="Calibri" w:hAnsi="Calibri"/>
                <w:sz w:val="20"/>
                <w:szCs w:val="20"/>
              </w:rPr>
              <w:t xml:space="preserve"> Android SDK</w:t>
            </w:r>
          </w:p>
          <w:p w:rsidR="00D4662D" w:rsidRPr="008C354B" w:rsidRDefault="00D4662D" w:rsidP="00F1610A">
            <w:pPr>
              <w:pStyle w:val="bulletedlist"/>
              <w:spacing w:before="0" w:after="0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Familiar with: </w:t>
            </w:r>
            <w:r w:rsidR="00406AFB">
              <w:rPr>
                <w:rFonts w:ascii="Calibri" w:hAnsi="Calibri"/>
                <w:sz w:val="20"/>
                <w:szCs w:val="20"/>
              </w:rPr>
              <w:t>Java</w:t>
            </w:r>
            <w:r w:rsidR="00D42834">
              <w:rPr>
                <w:rFonts w:ascii="Calibri" w:hAnsi="Calibri"/>
                <w:sz w:val="20"/>
                <w:szCs w:val="20"/>
              </w:rPr>
              <w:t xml:space="preserve"> ME</w:t>
            </w:r>
            <w:r w:rsidR="00406AFB">
              <w:rPr>
                <w:rFonts w:ascii="Calibri" w:hAnsi="Calibri"/>
                <w:sz w:val="20"/>
                <w:szCs w:val="20"/>
              </w:rPr>
              <w:t>, C/C++</w:t>
            </w:r>
            <w:r w:rsidR="00956000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651403">
              <w:rPr>
                <w:rFonts w:ascii="Calibri" w:hAnsi="Calibri"/>
                <w:sz w:val="20"/>
                <w:szCs w:val="20"/>
              </w:rPr>
              <w:t>C#</w:t>
            </w:r>
            <w:r w:rsidR="00E23DAE">
              <w:rPr>
                <w:rFonts w:ascii="Calibri" w:hAnsi="Calibri"/>
                <w:sz w:val="20"/>
                <w:szCs w:val="20"/>
              </w:rPr>
              <w:t>, Objective C</w:t>
            </w:r>
            <w:r w:rsidR="00651403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651403">
              <w:rPr>
                <w:rFonts w:ascii="Calibri" w:hAnsi="Calibri"/>
                <w:sz w:val="20"/>
                <w:szCs w:val="20"/>
              </w:rPr>
              <w:t>RobotC</w:t>
            </w:r>
            <w:proofErr w:type="spellEnd"/>
            <w:r w:rsidR="000A5EE0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1E3BC3">
              <w:rPr>
                <w:rFonts w:ascii="Calibri" w:hAnsi="Calibri"/>
                <w:sz w:val="20"/>
                <w:szCs w:val="20"/>
              </w:rPr>
              <w:t>J</w:t>
            </w:r>
            <w:r w:rsidR="000A5EE0">
              <w:rPr>
                <w:rFonts w:ascii="Calibri" w:hAnsi="Calibri"/>
                <w:sz w:val="20"/>
                <w:szCs w:val="20"/>
              </w:rPr>
              <w:t>avascript</w:t>
            </w:r>
            <w:proofErr w:type="spellEnd"/>
            <w:r w:rsidR="000A5EE0">
              <w:rPr>
                <w:rFonts w:ascii="Calibri" w:hAnsi="Calibri"/>
                <w:sz w:val="20"/>
                <w:szCs w:val="20"/>
              </w:rPr>
              <w:t xml:space="preserve">, CSS, HTML, </w:t>
            </w:r>
            <w:r w:rsidR="00405294">
              <w:rPr>
                <w:rFonts w:ascii="Calibri" w:hAnsi="Calibri"/>
                <w:sz w:val="20"/>
                <w:szCs w:val="20"/>
              </w:rPr>
              <w:t>PHP</w:t>
            </w:r>
            <w:r w:rsidR="00E23DAE">
              <w:rPr>
                <w:rFonts w:ascii="Calibri" w:hAnsi="Calibri"/>
                <w:sz w:val="20"/>
                <w:szCs w:val="20"/>
              </w:rPr>
              <w:t>,</w:t>
            </w:r>
            <w:r w:rsidR="00FE7B2F">
              <w:rPr>
                <w:rFonts w:ascii="Calibri" w:hAnsi="Calibri"/>
                <w:sz w:val="20"/>
                <w:szCs w:val="20"/>
              </w:rPr>
              <w:t xml:space="preserve"> AJAX, </w:t>
            </w:r>
            <w:r w:rsidR="00E23DAE">
              <w:rPr>
                <w:rFonts w:ascii="Calibri" w:hAnsi="Calibri"/>
                <w:sz w:val="20"/>
                <w:szCs w:val="20"/>
              </w:rPr>
              <w:t>Unreal Script</w:t>
            </w:r>
            <w:r w:rsidR="001C6708">
              <w:rPr>
                <w:rFonts w:ascii="Calibri" w:hAnsi="Calibri"/>
                <w:sz w:val="20"/>
                <w:szCs w:val="20"/>
              </w:rPr>
              <w:t>, MSDOS Batch, XML</w:t>
            </w:r>
          </w:p>
          <w:p w:rsidR="00D4662D" w:rsidRPr="008C354B" w:rsidRDefault="0010077D" w:rsidP="00D4662D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>Software</w:t>
            </w:r>
            <w:r w:rsidR="00185F56">
              <w:rPr>
                <w:rFonts w:ascii="Calibri" w:hAnsi="Calibri"/>
                <w:sz w:val="20"/>
                <w:szCs w:val="20"/>
              </w:rPr>
              <w:t xml:space="preserve"> &amp; Technologies</w:t>
            </w:r>
          </w:p>
          <w:p w:rsidR="00D4662D" w:rsidRPr="008C354B" w:rsidRDefault="00D4662D" w:rsidP="00717245">
            <w:pPr>
              <w:pStyle w:val="bulletedlist"/>
              <w:spacing w:after="0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 xml:space="preserve">Database: </w:t>
            </w:r>
            <w:proofErr w:type="spellStart"/>
            <w:r w:rsidR="00CA5E5D">
              <w:rPr>
                <w:rFonts w:ascii="Calibri" w:hAnsi="Calibri"/>
                <w:sz w:val="20"/>
                <w:szCs w:val="20"/>
              </w:rPr>
              <w:t>MySQL</w:t>
            </w:r>
            <w:proofErr w:type="spellEnd"/>
            <w:r w:rsidR="00CA5E5D">
              <w:rPr>
                <w:rFonts w:ascii="Calibri" w:hAnsi="Calibri"/>
                <w:sz w:val="20"/>
                <w:szCs w:val="20"/>
              </w:rPr>
              <w:t xml:space="preserve"> and Microsoft SQL Server</w:t>
            </w:r>
          </w:p>
          <w:p w:rsidR="00B828F9" w:rsidRDefault="00D4662D" w:rsidP="00F1610A">
            <w:pPr>
              <w:pStyle w:val="bulletedlist"/>
              <w:spacing w:before="0" w:after="0"/>
              <w:rPr>
                <w:rFonts w:ascii="Calibri" w:hAnsi="Calibri"/>
                <w:sz w:val="20"/>
              </w:rPr>
            </w:pPr>
            <w:r w:rsidRPr="00185F56">
              <w:rPr>
                <w:rFonts w:ascii="Calibri" w:hAnsi="Calibri"/>
                <w:sz w:val="20"/>
                <w:szCs w:val="20"/>
              </w:rPr>
              <w:t xml:space="preserve">Platforms: </w:t>
            </w:r>
            <w:r w:rsidR="0010077D" w:rsidRPr="00185F56">
              <w:rPr>
                <w:rFonts w:ascii="Calibri" w:hAnsi="Calibri"/>
                <w:sz w:val="20"/>
                <w:szCs w:val="20"/>
              </w:rPr>
              <w:t xml:space="preserve">Microsoft </w:t>
            </w:r>
            <w:r w:rsidR="00185F56" w:rsidRPr="00185F56">
              <w:rPr>
                <w:rFonts w:ascii="Calibri" w:hAnsi="Calibri"/>
                <w:sz w:val="20"/>
              </w:rPr>
              <w:t>Windows, Mac OSX, and Linux</w:t>
            </w:r>
          </w:p>
          <w:p w:rsidR="00185F56" w:rsidRPr="00CA5E5D" w:rsidRDefault="00141A36" w:rsidP="00121A66">
            <w:pPr>
              <w:pStyle w:val="bulletedlist"/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Other</w:t>
            </w:r>
            <w:r w:rsidR="00822589">
              <w:rPr>
                <w:rFonts w:ascii="Calibri" w:hAnsi="Calibri"/>
                <w:sz w:val="20"/>
              </w:rPr>
              <w:t xml:space="preserve">: </w:t>
            </w:r>
            <w:r w:rsidR="00651403">
              <w:rPr>
                <w:rFonts w:ascii="Calibri" w:hAnsi="Calibri"/>
                <w:sz w:val="20"/>
              </w:rPr>
              <w:t>Adobe Dreamweaver</w:t>
            </w:r>
            <w:r w:rsidR="00121A66">
              <w:rPr>
                <w:rFonts w:ascii="Calibri" w:hAnsi="Calibri"/>
                <w:sz w:val="20"/>
              </w:rPr>
              <w:t>, Eclipse</w:t>
            </w:r>
            <w:r w:rsidR="000A5EE0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="000A5EE0">
              <w:rPr>
                <w:rFonts w:ascii="Calibri" w:hAnsi="Calibri"/>
                <w:sz w:val="20"/>
              </w:rPr>
              <w:t>DrJava</w:t>
            </w:r>
            <w:proofErr w:type="spellEnd"/>
            <w:r w:rsidR="000A5EE0">
              <w:rPr>
                <w:rFonts w:ascii="Calibri" w:hAnsi="Calibri"/>
                <w:sz w:val="20"/>
              </w:rPr>
              <w:t xml:space="preserve">, </w:t>
            </w:r>
            <w:proofErr w:type="spellStart"/>
            <w:r w:rsidR="000A5EE0">
              <w:rPr>
                <w:rFonts w:ascii="Calibri" w:hAnsi="Calibri"/>
                <w:sz w:val="20"/>
              </w:rPr>
              <w:t>Netbeans</w:t>
            </w:r>
            <w:proofErr w:type="spellEnd"/>
            <w:r w:rsidR="000A5EE0">
              <w:rPr>
                <w:rFonts w:ascii="Calibri" w:hAnsi="Calibri"/>
                <w:sz w:val="20"/>
              </w:rPr>
              <w:t>, Visual Studio</w:t>
            </w:r>
            <w:r w:rsidR="00E23DAE">
              <w:rPr>
                <w:rFonts w:ascii="Calibri" w:hAnsi="Calibri"/>
                <w:sz w:val="20"/>
              </w:rPr>
              <w:t xml:space="preserve">, </w:t>
            </w:r>
            <w:r w:rsidR="00E23DAE">
              <w:rPr>
                <w:rFonts w:ascii="Calibri" w:hAnsi="Calibri"/>
                <w:sz w:val="20"/>
                <w:szCs w:val="20"/>
              </w:rPr>
              <w:t xml:space="preserve">Microsoft Office Suite, Microsoft Visio, Microsoft Access, </w:t>
            </w:r>
            <w:proofErr w:type="spellStart"/>
            <w:r w:rsidR="00E23DAE">
              <w:rPr>
                <w:rFonts w:ascii="Calibri" w:hAnsi="Calibri"/>
                <w:sz w:val="20"/>
                <w:szCs w:val="20"/>
              </w:rPr>
              <w:t>GameMake</w:t>
            </w:r>
            <w:r w:rsidR="00127605">
              <w:rPr>
                <w:rFonts w:ascii="Calibri" w:hAnsi="Calibri"/>
                <w:sz w:val="20"/>
                <w:szCs w:val="20"/>
              </w:rPr>
              <w:t>r</w:t>
            </w:r>
            <w:proofErr w:type="spellEnd"/>
          </w:p>
        </w:tc>
      </w:tr>
      <w:tr w:rsidR="00DE7766" w:rsidRPr="008C354B" w:rsidTr="00511AC4">
        <w:trPr>
          <w:gridAfter w:val="1"/>
          <w:wAfter w:w="11" w:type="dxa"/>
          <w:trHeight w:val="190"/>
        </w:trPr>
        <w:tc>
          <w:tcPr>
            <w:tcW w:w="9652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DE7766" w:rsidRPr="008C354B" w:rsidRDefault="00D97489" w:rsidP="001243A1">
            <w:pPr>
              <w:pStyle w:val="Heading1"/>
              <w:spacing w:before="40" w:after="0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8C354B">
              <w:rPr>
                <w:rFonts w:ascii="Calibri" w:hAnsi="Calibri"/>
                <w:b/>
                <w:bCs/>
                <w:caps w:val="0"/>
                <w:sz w:val="20"/>
              </w:rPr>
              <w:t>Experience</w:t>
            </w:r>
          </w:p>
        </w:tc>
      </w:tr>
      <w:tr w:rsidR="00822589" w:rsidRPr="008C354B" w:rsidTr="00511AC4">
        <w:trPr>
          <w:gridAfter w:val="1"/>
          <w:wAfter w:w="11" w:type="dxa"/>
          <w:trHeight w:val="157"/>
        </w:trPr>
        <w:tc>
          <w:tcPr>
            <w:tcW w:w="510" w:type="dxa"/>
            <w:gridSpan w:val="2"/>
            <w:vMerge w:val="restart"/>
            <w:tcBorders>
              <w:top w:val="single" w:sz="4" w:space="0" w:color="999999"/>
            </w:tcBorders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52" w:type="dxa"/>
            <w:gridSpan w:val="3"/>
            <w:tcBorders>
              <w:top w:val="single" w:sz="4" w:space="0" w:color="999999"/>
            </w:tcBorders>
          </w:tcPr>
          <w:p w:rsidR="00822589" w:rsidRPr="008C354B" w:rsidRDefault="00D42834" w:rsidP="000022EB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Lead Mobile Developer</w:t>
            </w:r>
          </w:p>
        </w:tc>
        <w:tc>
          <w:tcPr>
            <w:tcW w:w="3590" w:type="dxa"/>
            <w:gridSpan w:val="2"/>
            <w:tcBorders>
              <w:top w:val="single" w:sz="4" w:space="0" w:color="999999"/>
            </w:tcBorders>
          </w:tcPr>
          <w:p w:rsidR="00822589" w:rsidRPr="008C354B" w:rsidRDefault="00D42834" w:rsidP="00D42834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July</w:t>
            </w:r>
            <w:r w:rsidR="00822589">
              <w:rPr>
                <w:rFonts w:ascii="Calibri" w:hAnsi="Calibri"/>
                <w:sz w:val="20"/>
                <w:szCs w:val="20"/>
              </w:rPr>
              <w:t xml:space="preserve"> 20</w:t>
            </w:r>
            <w:r>
              <w:rPr>
                <w:rFonts w:ascii="Calibri" w:hAnsi="Calibri"/>
                <w:sz w:val="20"/>
                <w:szCs w:val="20"/>
              </w:rPr>
              <w:t>10</w:t>
            </w:r>
            <w:r w:rsidR="00822589">
              <w:rPr>
                <w:rFonts w:ascii="Calibri" w:hAnsi="Calibri"/>
                <w:sz w:val="20"/>
                <w:szCs w:val="20"/>
              </w:rPr>
              <w:t xml:space="preserve"> – Present</w:t>
            </w:r>
          </w:p>
        </w:tc>
      </w:tr>
      <w:tr w:rsidR="00822589" w:rsidRPr="008C354B" w:rsidTr="00511AC4">
        <w:trPr>
          <w:gridAfter w:val="1"/>
          <w:wAfter w:w="11" w:type="dxa"/>
          <w:trHeight w:val="808"/>
        </w:trPr>
        <w:tc>
          <w:tcPr>
            <w:tcW w:w="510" w:type="dxa"/>
            <w:gridSpan w:val="2"/>
            <w:vMerge/>
          </w:tcPr>
          <w:p w:rsidR="00822589" w:rsidRPr="008C354B" w:rsidRDefault="00822589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42" w:type="dxa"/>
            <w:gridSpan w:val="5"/>
          </w:tcPr>
          <w:p w:rsidR="00822589" w:rsidRPr="008C354B" w:rsidRDefault="00D42834" w:rsidP="00D9748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Style w:val="LocationChar"/>
                <w:rFonts w:ascii="Calibri" w:hAnsi="Calibri"/>
                <w:sz w:val="20"/>
                <w:szCs w:val="20"/>
              </w:rPr>
              <w:t>OMGAgency</w:t>
            </w:r>
            <w:proofErr w:type="spellEnd"/>
            <w:r>
              <w:rPr>
                <w:rStyle w:val="LocationChar"/>
                <w:rFonts w:ascii="Calibri" w:hAnsi="Calibri"/>
                <w:sz w:val="20"/>
                <w:szCs w:val="20"/>
              </w:rPr>
              <w:t xml:space="preserve"> </w:t>
            </w:r>
            <w:r w:rsidR="00822589">
              <w:rPr>
                <w:rStyle w:val="LocationChar"/>
                <w:rFonts w:ascii="Calibri" w:hAnsi="Calibri"/>
                <w:sz w:val="20"/>
                <w:szCs w:val="20"/>
              </w:rPr>
              <w:t xml:space="preserve"> – </w:t>
            </w:r>
            <w:r>
              <w:rPr>
                <w:rStyle w:val="LocationChar"/>
                <w:rFonts w:ascii="Calibri" w:hAnsi="Calibri"/>
                <w:sz w:val="20"/>
                <w:szCs w:val="20"/>
              </w:rPr>
              <w:t>Minneapolis</w:t>
            </w:r>
            <w:r w:rsidR="00B828F9">
              <w:rPr>
                <w:rStyle w:val="LocationChar"/>
                <w:rFonts w:ascii="Calibri" w:hAnsi="Calibri"/>
                <w:sz w:val="20"/>
                <w:szCs w:val="20"/>
              </w:rPr>
              <w:t>,</w:t>
            </w:r>
            <w:r>
              <w:rPr>
                <w:rStyle w:val="LocationChar"/>
                <w:rFonts w:ascii="Calibri" w:hAnsi="Calibri"/>
                <w:sz w:val="20"/>
                <w:szCs w:val="20"/>
              </w:rPr>
              <w:t xml:space="preserve"> MN</w:t>
            </w:r>
          </w:p>
          <w:p w:rsidR="00822589" w:rsidRDefault="00651403" w:rsidP="00717245">
            <w:pPr>
              <w:pStyle w:val="bulletedlist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Android Development</w:t>
            </w:r>
          </w:p>
          <w:p w:rsidR="00822589" w:rsidRDefault="00651403" w:rsidP="00F1610A">
            <w:pPr>
              <w:pStyle w:val="bulletedlistlastline"/>
              <w:spacing w:before="0"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iOS</w:t>
            </w:r>
            <w:proofErr w:type="spellEnd"/>
            <w:r>
              <w:rPr>
                <w:rFonts w:ascii="Calibri" w:hAnsi="Calibri"/>
                <w:sz w:val="20"/>
              </w:rPr>
              <w:t xml:space="preserve"> Development</w:t>
            </w:r>
          </w:p>
          <w:p w:rsidR="00D42834" w:rsidRPr="007F2C47" w:rsidRDefault="00D42834" w:rsidP="00F1610A">
            <w:pPr>
              <w:pStyle w:val="bulletedlistlastline"/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Team Coordination and Management</w:t>
            </w:r>
          </w:p>
        </w:tc>
      </w:tr>
      <w:tr w:rsidR="00D06B91" w:rsidRPr="008C354B" w:rsidTr="00511AC4">
        <w:trPr>
          <w:gridAfter w:val="1"/>
          <w:wAfter w:w="11" w:type="dxa"/>
          <w:trHeight w:val="222"/>
        </w:trPr>
        <w:tc>
          <w:tcPr>
            <w:tcW w:w="510" w:type="dxa"/>
            <w:gridSpan w:val="2"/>
            <w:vMerge/>
          </w:tcPr>
          <w:p w:rsidR="00D06B91" w:rsidRPr="008C354B" w:rsidRDefault="00D06B91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D06B91" w:rsidRDefault="00D06B91" w:rsidP="002A0B8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Computer Repair Technician</w:t>
            </w:r>
          </w:p>
          <w:p w:rsidR="00511AC4" w:rsidRPr="008C354B" w:rsidRDefault="00511AC4" w:rsidP="00511AC4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After Hours Computer Repair – Duluth, MN</w:t>
            </w:r>
          </w:p>
          <w:p w:rsidR="00511AC4" w:rsidRPr="00511AC4" w:rsidRDefault="00511AC4" w:rsidP="00511AC4">
            <w:pPr>
              <w:rPr>
                <w:rFonts w:ascii="Calibri" w:hAnsi="Calibri"/>
                <w:sz w:val="20"/>
              </w:rPr>
            </w:pPr>
            <w:r>
              <w:rPr>
                <w:rStyle w:val="bulletedlistlastlineChar"/>
                <w:rFonts w:ascii="Calibri" w:hAnsi="Calibri"/>
                <w:sz w:val="20"/>
              </w:rPr>
              <w:t>Repair, Consult, and Construct Computers</w:t>
            </w:r>
          </w:p>
        </w:tc>
        <w:tc>
          <w:tcPr>
            <w:tcW w:w="3784" w:type="dxa"/>
            <w:gridSpan w:val="3"/>
          </w:tcPr>
          <w:p w:rsidR="00B809DC" w:rsidRPr="008C354B" w:rsidRDefault="00D06B91" w:rsidP="00B809DC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July 2009 – Present</w:t>
            </w:r>
          </w:p>
        </w:tc>
      </w:tr>
      <w:tr w:rsidR="00511AC4" w:rsidRPr="008C354B" w:rsidTr="00511AC4">
        <w:trPr>
          <w:trHeight w:val="392"/>
        </w:trPr>
        <w:tc>
          <w:tcPr>
            <w:tcW w:w="510" w:type="dxa"/>
            <w:gridSpan w:val="2"/>
            <w:vMerge/>
          </w:tcPr>
          <w:p w:rsidR="00511AC4" w:rsidRPr="008C354B" w:rsidRDefault="00511AC4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511AC4" w:rsidRDefault="00511AC4" w:rsidP="005C6561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Teacher’s </w:t>
            </w:r>
            <w:r w:rsidR="00FA0637">
              <w:rPr>
                <w:rFonts w:ascii="Calibri" w:hAnsi="Calibri"/>
                <w:sz w:val="20"/>
                <w:szCs w:val="20"/>
              </w:rPr>
              <w:t>Assistant</w:t>
            </w:r>
          </w:p>
          <w:p w:rsidR="00511AC4" w:rsidRDefault="00511AC4" w:rsidP="00511AC4">
            <w:pPr>
              <w:pStyle w:val="bulletedlistlastline"/>
              <w:numPr>
                <w:ilvl w:val="0"/>
                <w:numId w:val="0"/>
              </w:numPr>
              <w:spacing w:after="0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The College of St Scholastica</w:t>
            </w:r>
            <w:r>
              <w:rPr>
                <w:rFonts w:ascii="Calibri" w:hAnsi="Calibri"/>
                <w:sz w:val="20"/>
              </w:rPr>
              <w:t xml:space="preserve"> – </w:t>
            </w:r>
            <w:r>
              <w:rPr>
                <w:rFonts w:ascii="Calibri" w:hAnsi="Calibri"/>
                <w:i/>
                <w:sz w:val="20"/>
              </w:rPr>
              <w:t>Duluth, MN</w:t>
            </w:r>
          </w:p>
          <w:p w:rsidR="00511AC4" w:rsidRDefault="00511AC4" w:rsidP="00511AC4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Supply Office Hours to Assist Fellow Student Learning in Android Development</w:t>
            </w:r>
          </w:p>
          <w:p w:rsidR="00511AC4" w:rsidRPr="00511AC4" w:rsidRDefault="00511AC4" w:rsidP="00511AC4">
            <w:pPr>
              <w:pStyle w:val="bulletedlistlastline"/>
              <w:spacing w:after="0"/>
              <w:rPr>
                <w:rFonts w:ascii="Calibri" w:hAnsi="Calibri"/>
                <w:sz w:val="20"/>
              </w:rPr>
            </w:pPr>
            <w:r w:rsidRPr="00511AC4">
              <w:rPr>
                <w:rFonts w:ascii="Calibri" w:hAnsi="Calibri"/>
                <w:sz w:val="20"/>
              </w:rPr>
              <w:t>Grade Homework Assignments</w:t>
            </w:r>
          </w:p>
        </w:tc>
        <w:tc>
          <w:tcPr>
            <w:tcW w:w="3795" w:type="dxa"/>
            <w:gridSpan w:val="4"/>
          </w:tcPr>
          <w:p w:rsidR="00511AC4" w:rsidRPr="008C354B" w:rsidRDefault="00511AC4" w:rsidP="00511AC4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Jan 2011 – Present</w:t>
            </w:r>
          </w:p>
        </w:tc>
      </w:tr>
      <w:tr w:rsidR="00511AC4" w:rsidRPr="008C354B" w:rsidTr="00511AC4">
        <w:trPr>
          <w:gridAfter w:val="1"/>
          <w:wAfter w:w="11" w:type="dxa"/>
          <w:trHeight w:val="141"/>
        </w:trPr>
        <w:tc>
          <w:tcPr>
            <w:tcW w:w="510" w:type="dxa"/>
            <w:gridSpan w:val="2"/>
            <w:vMerge/>
          </w:tcPr>
          <w:p w:rsidR="00511AC4" w:rsidRPr="008C354B" w:rsidRDefault="00511AC4" w:rsidP="00DE776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58" w:type="dxa"/>
            <w:gridSpan w:val="2"/>
          </w:tcPr>
          <w:p w:rsidR="00511AC4" w:rsidRPr="008C354B" w:rsidRDefault="00511AC4" w:rsidP="001E3BC3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St. Scholastica Youth Technology Camp Instructor</w:t>
            </w:r>
          </w:p>
        </w:tc>
        <w:tc>
          <w:tcPr>
            <w:tcW w:w="3784" w:type="dxa"/>
            <w:gridSpan w:val="3"/>
          </w:tcPr>
          <w:p w:rsidR="00511AC4" w:rsidRPr="008C354B" w:rsidRDefault="00511AC4" w:rsidP="00651403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Oct 2008 – 2009</w:t>
            </w:r>
          </w:p>
        </w:tc>
      </w:tr>
      <w:tr w:rsidR="00511AC4" w:rsidRPr="008C354B" w:rsidTr="00511AC4">
        <w:trPr>
          <w:gridAfter w:val="1"/>
          <w:wAfter w:w="11" w:type="dxa"/>
          <w:trHeight w:val="837"/>
        </w:trPr>
        <w:tc>
          <w:tcPr>
            <w:tcW w:w="510" w:type="dxa"/>
            <w:gridSpan w:val="2"/>
            <w:vMerge/>
            <w:tcBorders>
              <w:bottom w:val="single" w:sz="4" w:space="0" w:color="999999"/>
            </w:tcBorders>
          </w:tcPr>
          <w:p w:rsidR="00511AC4" w:rsidRPr="008C354B" w:rsidRDefault="00511AC4" w:rsidP="00501844">
            <w:pPr>
              <w:spacing w:after="8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42" w:type="dxa"/>
            <w:gridSpan w:val="5"/>
            <w:tcBorders>
              <w:bottom w:val="single" w:sz="4" w:space="0" w:color="999999"/>
            </w:tcBorders>
          </w:tcPr>
          <w:p w:rsidR="00511AC4" w:rsidRPr="008C354B" w:rsidRDefault="00511AC4" w:rsidP="00AB7830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College of St. Scholastica – Duluth, MN</w:t>
            </w:r>
          </w:p>
          <w:p w:rsidR="00511AC4" w:rsidRPr="00C45F4F" w:rsidRDefault="00511AC4" w:rsidP="00717245">
            <w:pPr>
              <w:pStyle w:val="bulletedlistlastline"/>
              <w:spacing w:after="0"/>
              <w:rPr>
                <w:rStyle w:val="bulletedlistlastlineChar"/>
                <w:rFonts w:ascii="Calibri" w:hAnsi="Calibri"/>
                <w:sz w:val="20"/>
                <w:szCs w:val="20"/>
              </w:rPr>
            </w:pPr>
            <w:r>
              <w:rPr>
                <w:rStyle w:val="bulletedlistlastlineChar"/>
                <w:rFonts w:ascii="Calibri" w:hAnsi="Calibri"/>
                <w:sz w:val="20"/>
              </w:rPr>
              <w:t>Lego NXT Programming and Design</w:t>
            </w:r>
          </w:p>
          <w:p w:rsidR="00511AC4" w:rsidRPr="001243A1" w:rsidRDefault="00511AC4" w:rsidP="00F1610A">
            <w:pPr>
              <w:pStyle w:val="bulletedlistlastline"/>
              <w:spacing w:before="0" w:after="0"/>
              <w:rPr>
                <w:rFonts w:ascii="Calibri" w:hAnsi="Calibri"/>
                <w:sz w:val="20"/>
              </w:rPr>
            </w:pPr>
            <w:proofErr w:type="spellStart"/>
            <w:r>
              <w:rPr>
                <w:rStyle w:val="bulletedlistlastlineChar"/>
                <w:rFonts w:ascii="Calibri" w:hAnsi="Calibri"/>
                <w:sz w:val="20"/>
              </w:rPr>
              <w:t>GameMaker</w:t>
            </w:r>
            <w:proofErr w:type="spellEnd"/>
            <w:r>
              <w:rPr>
                <w:rStyle w:val="bulletedlistlastlineChar"/>
                <w:rFonts w:ascii="Calibri" w:hAnsi="Calibri"/>
                <w:sz w:val="20"/>
              </w:rPr>
              <w:t xml:space="preserve"> Programming and Troubleshooting</w:t>
            </w:r>
          </w:p>
        </w:tc>
      </w:tr>
      <w:tr w:rsidR="00511AC4" w:rsidRPr="008C354B" w:rsidTr="00511AC4">
        <w:trPr>
          <w:gridAfter w:val="1"/>
          <w:wAfter w:w="11" w:type="dxa"/>
          <w:trHeight w:val="242"/>
        </w:trPr>
        <w:tc>
          <w:tcPr>
            <w:tcW w:w="9652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511AC4" w:rsidRPr="006D45C5" w:rsidRDefault="00511AC4" w:rsidP="00F1610A">
            <w:pPr>
              <w:pStyle w:val="Heading1"/>
              <w:spacing w:before="0" w:after="0"/>
              <w:rPr>
                <w:rFonts w:ascii="Calibri" w:hAnsi="Calibri"/>
                <w:b/>
                <w:bCs/>
                <w:caps w:val="0"/>
                <w:sz w:val="20"/>
              </w:rPr>
            </w:pPr>
            <w:r w:rsidRPr="006D45C5">
              <w:rPr>
                <w:rFonts w:ascii="Calibri" w:hAnsi="Calibri"/>
                <w:b/>
                <w:bCs/>
                <w:caps w:val="0"/>
                <w:sz w:val="20"/>
              </w:rPr>
              <w:t>Education</w:t>
            </w:r>
          </w:p>
        </w:tc>
      </w:tr>
      <w:tr w:rsidR="00511AC4" w:rsidRPr="008C354B" w:rsidTr="00511AC4">
        <w:trPr>
          <w:gridAfter w:val="1"/>
          <w:wAfter w:w="11" w:type="dxa"/>
          <w:trHeight w:val="222"/>
        </w:trPr>
        <w:tc>
          <w:tcPr>
            <w:tcW w:w="510" w:type="dxa"/>
            <w:gridSpan w:val="2"/>
            <w:vMerge w:val="restart"/>
            <w:tcBorders>
              <w:top w:val="single" w:sz="4" w:space="0" w:color="999999"/>
            </w:tcBorders>
          </w:tcPr>
          <w:p w:rsidR="00511AC4" w:rsidRPr="008C354B" w:rsidRDefault="00511AC4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58" w:type="dxa"/>
            <w:gridSpan w:val="2"/>
            <w:tcBorders>
              <w:top w:val="single" w:sz="4" w:space="0" w:color="999999"/>
            </w:tcBorders>
          </w:tcPr>
          <w:p w:rsidR="00511AC4" w:rsidRPr="008C354B" w:rsidRDefault="00511AC4" w:rsidP="00B828F9">
            <w:pPr>
              <w:pStyle w:val="Titl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The College of St. Scholastica</w:t>
            </w:r>
          </w:p>
        </w:tc>
        <w:tc>
          <w:tcPr>
            <w:tcW w:w="3784" w:type="dxa"/>
            <w:gridSpan w:val="3"/>
            <w:tcBorders>
              <w:top w:val="single" w:sz="4" w:space="0" w:color="999999"/>
            </w:tcBorders>
          </w:tcPr>
          <w:p w:rsidR="00511AC4" w:rsidRPr="008C354B" w:rsidRDefault="00511AC4" w:rsidP="00501844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Sep 2007 – Present </w:t>
            </w:r>
          </w:p>
        </w:tc>
      </w:tr>
      <w:tr w:rsidR="00511AC4" w:rsidRPr="008C354B" w:rsidTr="00511AC4">
        <w:trPr>
          <w:gridAfter w:val="1"/>
          <w:wAfter w:w="11" w:type="dxa"/>
          <w:trHeight w:val="634"/>
        </w:trPr>
        <w:tc>
          <w:tcPr>
            <w:tcW w:w="510" w:type="dxa"/>
            <w:gridSpan w:val="2"/>
            <w:vMerge/>
            <w:tcBorders>
              <w:bottom w:val="single" w:sz="4" w:space="0" w:color="999999"/>
            </w:tcBorders>
          </w:tcPr>
          <w:p w:rsidR="00511AC4" w:rsidRPr="008C354B" w:rsidRDefault="00511AC4" w:rsidP="006962E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142" w:type="dxa"/>
            <w:gridSpan w:val="5"/>
            <w:tcBorders>
              <w:bottom w:val="single" w:sz="4" w:space="0" w:color="999999"/>
            </w:tcBorders>
          </w:tcPr>
          <w:p w:rsidR="00511AC4" w:rsidRPr="008C354B" w:rsidRDefault="00511AC4" w:rsidP="00D4662D">
            <w:pPr>
              <w:pStyle w:val="Location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Duluth, MN</w:t>
            </w:r>
          </w:p>
          <w:p w:rsidR="00511AC4" w:rsidRDefault="00511AC4" w:rsidP="00717245">
            <w:pPr>
              <w:pStyle w:val="bulletedlist"/>
              <w:spacing w:after="0" w:line="180" w:lineRule="exac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Anticipated Graduation Date: May 2011</w:t>
            </w:r>
          </w:p>
          <w:p w:rsidR="00511AC4" w:rsidRDefault="00511AC4" w:rsidP="00717245">
            <w:pPr>
              <w:pStyle w:val="bulletedlist"/>
              <w:spacing w:after="0" w:line="180" w:lineRule="exact"/>
              <w:rPr>
                <w:rFonts w:ascii="Calibri" w:hAnsi="Calibri"/>
                <w:sz w:val="20"/>
                <w:szCs w:val="20"/>
              </w:rPr>
            </w:pPr>
            <w:r w:rsidRPr="008C354B">
              <w:rPr>
                <w:rFonts w:ascii="Calibri" w:hAnsi="Calibri"/>
                <w:sz w:val="20"/>
                <w:szCs w:val="20"/>
              </w:rPr>
              <w:t>B.S., Computer</w:t>
            </w:r>
            <w:r>
              <w:rPr>
                <w:rFonts w:ascii="Calibri" w:hAnsi="Calibri"/>
                <w:sz w:val="20"/>
                <w:szCs w:val="20"/>
              </w:rPr>
              <w:t xml:space="preserve"> Information</w:t>
            </w:r>
            <w:r w:rsidRPr="008C354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Systems</w:t>
            </w:r>
          </w:p>
          <w:p w:rsidR="00511AC4" w:rsidRPr="004B3C50" w:rsidRDefault="00511AC4" w:rsidP="004B3C50">
            <w:pPr>
              <w:pStyle w:val="bulletedlist"/>
              <w:spacing w:after="0" w:line="180" w:lineRule="exac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Concentration: Software Engineering</w:t>
            </w:r>
          </w:p>
        </w:tc>
      </w:tr>
      <w:tr w:rsidR="00511AC4" w:rsidRPr="006D45C5" w:rsidTr="00511AC4">
        <w:trPr>
          <w:gridAfter w:val="1"/>
          <w:wAfter w:w="11" w:type="dxa"/>
          <w:trHeight w:val="242"/>
        </w:trPr>
        <w:tc>
          <w:tcPr>
            <w:tcW w:w="9652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511AC4" w:rsidRPr="006D45C5" w:rsidRDefault="00511AC4" w:rsidP="001243A1">
            <w:pPr>
              <w:pStyle w:val="Heading1"/>
              <w:spacing w:before="40" w:after="0"/>
              <w:rPr>
                <w:rFonts w:ascii="Calibri" w:hAnsi="Calibri"/>
                <w:b/>
                <w:bCs/>
                <w:caps w:val="0"/>
                <w:sz w:val="20"/>
              </w:rPr>
            </w:pPr>
            <w:r>
              <w:rPr>
                <w:rFonts w:ascii="Calibri" w:hAnsi="Calibri"/>
                <w:b/>
                <w:bCs/>
                <w:caps w:val="0"/>
                <w:sz w:val="20"/>
              </w:rPr>
              <w:t>Affiliations &amp; Interests</w:t>
            </w:r>
          </w:p>
        </w:tc>
      </w:tr>
      <w:tr w:rsidR="00511AC4" w:rsidRPr="008C354B" w:rsidTr="00511AC4">
        <w:trPr>
          <w:trHeight w:val="2123"/>
        </w:trPr>
        <w:tc>
          <w:tcPr>
            <w:tcW w:w="510" w:type="dxa"/>
            <w:gridSpan w:val="2"/>
            <w:tcBorders>
              <w:top w:val="single" w:sz="4" w:space="0" w:color="999999"/>
              <w:bottom w:val="single" w:sz="4" w:space="0" w:color="auto"/>
            </w:tcBorders>
          </w:tcPr>
          <w:p w:rsidR="00511AC4" w:rsidRPr="008C354B" w:rsidRDefault="00511AC4" w:rsidP="00D90EF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02" w:type="dxa"/>
            <w:gridSpan w:val="4"/>
            <w:tcBorders>
              <w:top w:val="single" w:sz="4" w:space="0" w:color="999999"/>
              <w:bottom w:val="single" w:sz="4" w:space="0" w:color="auto"/>
            </w:tcBorders>
          </w:tcPr>
          <w:p w:rsidR="00511AC4" w:rsidRPr="004A148B" w:rsidRDefault="00511AC4" w:rsidP="00D90EF1">
            <w:pPr>
              <w:pStyle w:val="Title"/>
              <w:rPr>
                <w:rFonts w:ascii="Calibri" w:hAnsi="Calibri"/>
                <w:sz w:val="20"/>
              </w:rPr>
            </w:pPr>
            <w:r w:rsidRPr="004A148B">
              <w:rPr>
                <w:rFonts w:ascii="Calibri" w:hAnsi="Calibri"/>
                <w:sz w:val="20"/>
              </w:rPr>
              <w:t xml:space="preserve">President: </w:t>
            </w:r>
            <w:r w:rsidRPr="004A148B">
              <w:rPr>
                <w:rFonts w:ascii="Calibri" w:hAnsi="Calibri"/>
                <w:b w:val="0"/>
                <w:sz w:val="20"/>
              </w:rPr>
              <w:t>College of St. Scholastica Computer Club</w:t>
            </w:r>
          </w:p>
          <w:p w:rsidR="00511AC4" w:rsidRPr="004A148B" w:rsidRDefault="00511AC4" w:rsidP="00D90EF1">
            <w:pPr>
              <w:pStyle w:val="Title"/>
              <w:rPr>
                <w:rFonts w:ascii="Calibri" w:hAnsi="Calibri"/>
                <w:sz w:val="20"/>
              </w:rPr>
            </w:pPr>
            <w:r w:rsidRPr="004A148B">
              <w:rPr>
                <w:rFonts w:ascii="Calibri" w:hAnsi="Calibri"/>
                <w:sz w:val="20"/>
              </w:rPr>
              <w:t xml:space="preserve">Volunteer: </w:t>
            </w:r>
            <w:r w:rsidRPr="004A148B">
              <w:rPr>
                <w:rFonts w:ascii="Calibri" w:hAnsi="Calibri"/>
                <w:b w:val="0"/>
                <w:sz w:val="20"/>
              </w:rPr>
              <w:t>Vineyard Church Food Shelf</w:t>
            </w:r>
          </w:p>
          <w:p w:rsidR="00511AC4" w:rsidRPr="004A148B" w:rsidRDefault="00511AC4" w:rsidP="00D90EF1">
            <w:pPr>
              <w:pStyle w:val="Title"/>
              <w:rPr>
                <w:rFonts w:ascii="Calibri" w:hAnsi="Calibri"/>
                <w:sz w:val="20"/>
              </w:rPr>
            </w:pPr>
            <w:r w:rsidRPr="004A148B">
              <w:rPr>
                <w:rFonts w:ascii="Calibri" w:hAnsi="Calibri"/>
                <w:sz w:val="20"/>
              </w:rPr>
              <w:t xml:space="preserve">Co-Founder: </w:t>
            </w:r>
            <w:r w:rsidRPr="004A148B">
              <w:rPr>
                <w:rFonts w:ascii="Calibri" w:hAnsi="Calibri"/>
                <w:b w:val="0"/>
                <w:sz w:val="20"/>
              </w:rPr>
              <w:t>Campus Freelance Computer Repair</w:t>
            </w:r>
          </w:p>
          <w:p w:rsidR="00511AC4" w:rsidRPr="004A148B" w:rsidRDefault="00511AC4" w:rsidP="00D90EF1">
            <w:pPr>
              <w:pStyle w:val="Title"/>
              <w:rPr>
                <w:rFonts w:ascii="Calibri" w:hAnsi="Calibri"/>
                <w:sz w:val="20"/>
              </w:rPr>
            </w:pPr>
            <w:r w:rsidRPr="004A148B">
              <w:rPr>
                <w:rFonts w:ascii="Calibri" w:hAnsi="Calibri"/>
                <w:sz w:val="20"/>
              </w:rPr>
              <w:t xml:space="preserve">Captain: </w:t>
            </w:r>
            <w:r w:rsidRPr="004A148B">
              <w:rPr>
                <w:rFonts w:ascii="Calibri" w:hAnsi="Calibri"/>
                <w:b w:val="0"/>
                <w:sz w:val="20"/>
              </w:rPr>
              <w:t>Programming Team</w:t>
            </w:r>
          </w:p>
          <w:p w:rsidR="00511AC4" w:rsidRDefault="00511AC4" w:rsidP="00D90EF1">
            <w:pPr>
              <w:pStyle w:val="Title"/>
              <w:rPr>
                <w:rFonts w:ascii="Calibri" w:hAnsi="Calibri"/>
                <w:b w:val="0"/>
                <w:sz w:val="20"/>
              </w:rPr>
            </w:pPr>
            <w:r w:rsidRPr="004A148B">
              <w:rPr>
                <w:rFonts w:ascii="Calibri" w:hAnsi="Calibri"/>
                <w:sz w:val="20"/>
              </w:rPr>
              <w:t xml:space="preserve">Captain: </w:t>
            </w:r>
            <w:r w:rsidRPr="004A148B">
              <w:rPr>
                <w:rFonts w:ascii="Calibri" w:hAnsi="Calibri"/>
                <w:b w:val="0"/>
                <w:sz w:val="20"/>
              </w:rPr>
              <w:t>Robotics Team</w:t>
            </w:r>
          </w:p>
          <w:p w:rsidR="00511AC4" w:rsidRDefault="00511AC4" w:rsidP="00D90EF1">
            <w:pPr>
              <w:pStyle w:val="Title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Head Coach: </w:t>
            </w:r>
            <w:r>
              <w:rPr>
                <w:rFonts w:ascii="Calibri" w:hAnsi="Calibri"/>
                <w:b w:val="0"/>
                <w:sz w:val="20"/>
              </w:rPr>
              <w:t>Duluth East Select Soccer</w:t>
            </w:r>
          </w:p>
          <w:p w:rsidR="00511AC4" w:rsidRPr="00ED690A" w:rsidRDefault="00511AC4" w:rsidP="00D90EF1">
            <w:pPr>
              <w:pStyle w:val="Title"/>
              <w:rPr>
                <w:rFonts w:ascii="Calibri" w:hAnsi="Calibri"/>
                <w:b w:val="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Proficient Mechanic: </w:t>
            </w:r>
            <w:r>
              <w:rPr>
                <w:rFonts w:ascii="Calibri" w:hAnsi="Calibri"/>
                <w:b w:val="0"/>
                <w:sz w:val="20"/>
              </w:rPr>
              <w:t>Performance Vehicles</w:t>
            </w:r>
          </w:p>
          <w:p w:rsidR="00511AC4" w:rsidRPr="00E748B3" w:rsidRDefault="00511AC4" w:rsidP="00DD6CAE">
            <w:pPr>
              <w:pStyle w:val="Title"/>
              <w:rPr>
                <w:rFonts w:ascii="Calibri" w:hAnsi="Calibri"/>
                <w:b w:val="0"/>
                <w:sz w:val="20"/>
              </w:rPr>
            </w:pPr>
            <w:r w:rsidRPr="00DD6CAE">
              <w:rPr>
                <w:rFonts w:ascii="Calibri" w:hAnsi="Calibri"/>
                <w:sz w:val="20"/>
              </w:rPr>
              <w:t>Enthusiast:</w:t>
            </w:r>
            <w:r>
              <w:rPr>
                <w:rFonts w:ascii="Calibri" w:hAnsi="Calibri"/>
                <w:b w:val="0"/>
                <w:sz w:val="20"/>
              </w:rPr>
              <w:t xml:space="preserve"> Recreational Sports</w:t>
            </w:r>
          </w:p>
        </w:tc>
        <w:tc>
          <w:tcPr>
            <w:tcW w:w="3551" w:type="dxa"/>
            <w:gridSpan w:val="2"/>
            <w:tcBorders>
              <w:bottom w:val="single" w:sz="4" w:space="0" w:color="auto"/>
            </w:tcBorders>
          </w:tcPr>
          <w:p w:rsidR="00511AC4" w:rsidRPr="00FE2D92" w:rsidRDefault="00511AC4" w:rsidP="00E90DD9">
            <w:pPr>
              <w:pStyle w:val="bulletedlist"/>
              <w:numPr>
                <w:ilvl w:val="0"/>
                <w:numId w:val="0"/>
              </w:numPr>
              <w:ind w:left="288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Fall </w:t>
            </w:r>
            <w:r w:rsidRPr="00FE2D92">
              <w:rPr>
                <w:rFonts w:ascii="Calibri" w:hAnsi="Calibri"/>
                <w:sz w:val="20"/>
                <w:szCs w:val="20"/>
              </w:rPr>
              <w:t xml:space="preserve">2009 </w:t>
            </w:r>
            <w:r>
              <w:rPr>
                <w:rFonts w:ascii="Calibri" w:hAnsi="Calibri"/>
                <w:sz w:val="20"/>
              </w:rPr>
              <w:t>–</w:t>
            </w:r>
            <w:r w:rsidRPr="00FE2D92">
              <w:rPr>
                <w:rFonts w:ascii="Calibri" w:hAnsi="Calibri"/>
                <w:sz w:val="20"/>
                <w:szCs w:val="20"/>
              </w:rPr>
              <w:t xml:space="preserve"> Present</w:t>
            </w:r>
          </w:p>
          <w:p w:rsidR="00511AC4" w:rsidRDefault="00511AC4" w:rsidP="00D90EF1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Fall 2010 – Present</w:t>
            </w:r>
          </w:p>
          <w:p w:rsidR="00511AC4" w:rsidRDefault="00511AC4" w:rsidP="00D90EF1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Fall 2008 – Present</w:t>
            </w:r>
          </w:p>
          <w:p w:rsidR="00511AC4" w:rsidRDefault="00511AC4" w:rsidP="00E90DD9">
            <w:pPr>
              <w:pStyle w:val="Date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Fall 2009 – Present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511AC4" w:rsidRDefault="00511AC4" w:rsidP="004907A3">
            <w:pPr>
              <w:pStyle w:val="Dates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Fall 2009 – Present</w:t>
            </w:r>
          </w:p>
          <w:p w:rsidR="00511AC4" w:rsidRPr="00DD6CAE" w:rsidRDefault="00511AC4" w:rsidP="004907A3">
            <w:pPr>
              <w:pStyle w:val="Dates"/>
              <w:ind w:left="4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Spring 2011 – Present</w:t>
            </w:r>
          </w:p>
        </w:tc>
      </w:tr>
    </w:tbl>
    <w:p w:rsidR="00F1610A" w:rsidRDefault="00F1610A" w:rsidP="00B809DC">
      <w:pPr>
        <w:pStyle w:val="Footer"/>
        <w:jc w:val="center"/>
      </w:pPr>
    </w:p>
    <w:p w:rsidR="00B809DC" w:rsidRPr="00B809DC" w:rsidRDefault="00B809DC" w:rsidP="00B809DC">
      <w:pPr>
        <w:pStyle w:val="Footer"/>
        <w:jc w:val="center"/>
      </w:pPr>
      <w:r>
        <w:t>References Available Upon Request</w:t>
      </w:r>
    </w:p>
    <w:sectPr w:rsidR="00B809DC" w:rsidRPr="00B809DC" w:rsidSect="008C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DF" w:rsidRDefault="00DD4BDF" w:rsidP="00E748B3">
      <w:pPr>
        <w:spacing w:line="240" w:lineRule="auto"/>
      </w:pPr>
      <w:r>
        <w:separator/>
      </w:r>
    </w:p>
  </w:endnote>
  <w:endnote w:type="continuationSeparator" w:id="0">
    <w:p w:rsidR="00DD4BDF" w:rsidRDefault="00DD4BDF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DF" w:rsidRDefault="00DD4BDF" w:rsidP="00E748B3">
      <w:pPr>
        <w:spacing w:line="240" w:lineRule="auto"/>
      </w:pPr>
      <w:r>
        <w:separator/>
      </w:r>
    </w:p>
  </w:footnote>
  <w:footnote w:type="continuationSeparator" w:id="0">
    <w:p w:rsidR="00DD4BDF" w:rsidRDefault="00DD4BDF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834"/>
    <w:rsid w:val="000022EB"/>
    <w:rsid w:val="0005708A"/>
    <w:rsid w:val="00075E73"/>
    <w:rsid w:val="000A5EE0"/>
    <w:rsid w:val="000C50E8"/>
    <w:rsid w:val="0010036A"/>
    <w:rsid w:val="0010077D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6708"/>
    <w:rsid w:val="001E3BC3"/>
    <w:rsid w:val="002744AE"/>
    <w:rsid w:val="002911C8"/>
    <w:rsid w:val="002E6CE6"/>
    <w:rsid w:val="00301257"/>
    <w:rsid w:val="00331AB0"/>
    <w:rsid w:val="00334ED6"/>
    <w:rsid w:val="00361AFB"/>
    <w:rsid w:val="00373E8D"/>
    <w:rsid w:val="00374E86"/>
    <w:rsid w:val="003A4F11"/>
    <w:rsid w:val="003B50B4"/>
    <w:rsid w:val="003F5303"/>
    <w:rsid w:val="003F7A27"/>
    <w:rsid w:val="00405294"/>
    <w:rsid w:val="00406AFB"/>
    <w:rsid w:val="00413A50"/>
    <w:rsid w:val="004907A3"/>
    <w:rsid w:val="004A148B"/>
    <w:rsid w:val="004A207E"/>
    <w:rsid w:val="004A5CC2"/>
    <w:rsid w:val="004B3C50"/>
    <w:rsid w:val="004C52D2"/>
    <w:rsid w:val="004F5067"/>
    <w:rsid w:val="00501844"/>
    <w:rsid w:val="00511AC4"/>
    <w:rsid w:val="00576216"/>
    <w:rsid w:val="005A06D6"/>
    <w:rsid w:val="005C5D33"/>
    <w:rsid w:val="005C6BD1"/>
    <w:rsid w:val="005E5BEE"/>
    <w:rsid w:val="00600033"/>
    <w:rsid w:val="006224BD"/>
    <w:rsid w:val="00651403"/>
    <w:rsid w:val="006962EF"/>
    <w:rsid w:val="006B5385"/>
    <w:rsid w:val="006D45C5"/>
    <w:rsid w:val="006E2432"/>
    <w:rsid w:val="006E3B15"/>
    <w:rsid w:val="006F3855"/>
    <w:rsid w:val="007055C7"/>
    <w:rsid w:val="00717245"/>
    <w:rsid w:val="0072199C"/>
    <w:rsid w:val="00724371"/>
    <w:rsid w:val="00724A86"/>
    <w:rsid w:val="00773F2C"/>
    <w:rsid w:val="00774B68"/>
    <w:rsid w:val="00790D50"/>
    <w:rsid w:val="007A2F12"/>
    <w:rsid w:val="007C1D54"/>
    <w:rsid w:val="007F2C47"/>
    <w:rsid w:val="00801DC5"/>
    <w:rsid w:val="00822589"/>
    <w:rsid w:val="0083744A"/>
    <w:rsid w:val="008A72A6"/>
    <w:rsid w:val="008C02F5"/>
    <w:rsid w:val="008C354B"/>
    <w:rsid w:val="008E18D5"/>
    <w:rsid w:val="00901F06"/>
    <w:rsid w:val="0090731C"/>
    <w:rsid w:val="00907793"/>
    <w:rsid w:val="00912725"/>
    <w:rsid w:val="00940F6D"/>
    <w:rsid w:val="009548CA"/>
    <w:rsid w:val="00956000"/>
    <w:rsid w:val="00987217"/>
    <w:rsid w:val="009A06AB"/>
    <w:rsid w:val="009A5A63"/>
    <w:rsid w:val="009C051B"/>
    <w:rsid w:val="009C40ED"/>
    <w:rsid w:val="009C6B25"/>
    <w:rsid w:val="00A028F4"/>
    <w:rsid w:val="00A07D6A"/>
    <w:rsid w:val="00A423B6"/>
    <w:rsid w:val="00A84E65"/>
    <w:rsid w:val="00AF1168"/>
    <w:rsid w:val="00B43D66"/>
    <w:rsid w:val="00B54803"/>
    <w:rsid w:val="00B809DC"/>
    <w:rsid w:val="00B828F9"/>
    <w:rsid w:val="00B94C1A"/>
    <w:rsid w:val="00BB4F54"/>
    <w:rsid w:val="00BD75D6"/>
    <w:rsid w:val="00BE1BA0"/>
    <w:rsid w:val="00C069B4"/>
    <w:rsid w:val="00C302EE"/>
    <w:rsid w:val="00C45F4F"/>
    <w:rsid w:val="00CA1EA0"/>
    <w:rsid w:val="00CA5E5D"/>
    <w:rsid w:val="00CB1E4A"/>
    <w:rsid w:val="00CC22D8"/>
    <w:rsid w:val="00CC34BE"/>
    <w:rsid w:val="00CD22BE"/>
    <w:rsid w:val="00CF45B2"/>
    <w:rsid w:val="00D06B91"/>
    <w:rsid w:val="00D13022"/>
    <w:rsid w:val="00D42834"/>
    <w:rsid w:val="00D449BA"/>
    <w:rsid w:val="00D4662D"/>
    <w:rsid w:val="00D644CD"/>
    <w:rsid w:val="00D720EA"/>
    <w:rsid w:val="00D97489"/>
    <w:rsid w:val="00DA0308"/>
    <w:rsid w:val="00DB078E"/>
    <w:rsid w:val="00DD4BDF"/>
    <w:rsid w:val="00DD6CAE"/>
    <w:rsid w:val="00DE7766"/>
    <w:rsid w:val="00E04C73"/>
    <w:rsid w:val="00E23DAE"/>
    <w:rsid w:val="00E33FCE"/>
    <w:rsid w:val="00E748B3"/>
    <w:rsid w:val="00E90DD9"/>
    <w:rsid w:val="00ED690A"/>
    <w:rsid w:val="00EF52A5"/>
    <w:rsid w:val="00F1610A"/>
    <w:rsid w:val="00F366F4"/>
    <w:rsid w:val="00F510D1"/>
    <w:rsid w:val="00FA0637"/>
    <w:rsid w:val="00FA1906"/>
    <w:rsid w:val="00FA7E3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A7F33-EAEA-4384-AC2D-CC1F3AFA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</cp:lastModifiedBy>
  <cp:revision>2</cp:revision>
  <cp:lastPrinted>2010-12-17T18:33:00Z</cp:lastPrinted>
  <dcterms:created xsi:type="dcterms:W3CDTF">2011-05-11T18:04:00Z</dcterms:created>
  <dcterms:modified xsi:type="dcterms:W3CDTF">2011-05-11T18:04:00Z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