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2C3D46">
        <w:trPr>
          <w:trHeight w:val="432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590D36" w:rsidRDefault="00B0495A" w:rsidP="00590D36">
            <w:pPr>
              <w:pStyle w:val="Title"/>
              <w:spacing w:before="360" w:after="100" w:afterAutospacing="1"/>
              <w:rPr>
                <w:b w:val="0"/>
                <w:i/>
                <w:sz w:val="48"/>
                <w:szCs w:val="48"/>
              </w:rPr>
            </w:pPr>
            <w:r w:rsidRPr="00590D36">
              <w:rPr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0495A" w:rsidRPr="006E77BD" w:rsidRDefault="002C3D46" w:rsidP="002C3D46">
            <w:pPr>
              <w:jc w:val="both"/>
            </w:pPr>
            <w:r>
              <w:t>27 Shepard St.</w:t>
            </w:r>
          </w:p>
          <w:p w:rsidR="00B0495A" w:rsidRPr="006E77BD" w:rsidRDefault="002C3D46" w:rsidP="002C3D46">
            <w:pPr>
              <w:jc w:val="both"/>
            </w:pPr>
            <w:r>
              <w:t>Apartment 1</w:t>
            </w:r>
          </w:p>
          <w:p w:rsidR="00B0495A" w:rsidRPr="006E77BD" w:rsidRDefault="00B0495A" w:rsidP="002C3D46">
            <w:pPr>
              <w:jc w:val="both"/>
              <w:rPr>
                <w:szCs w:val="20"/>
              </w:rPr>
            </w:pPr>
            <w:r w:rsidRPr="006E77BD">
              <w:t>Brighton MA, 02135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Pr="006E77BD" w:rsidRDefault="00B0495A" w:rsidP="002C3D46">
            <w:pPr>
              <w:rPr>
                <w:szCs w:val="20"/>
              </w:rPr>
            </w:pPr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2C3D46">
              <w:t>M</w:t>
            </w:r>
            <w:r w:rsidR="00095AC3">
              <w:t>atthew.Erickson@gmail</w:t>
            </w:r>
            <w:r w:rsidRPr="006E77BD">
              <w:t>.</w:t>
            </w:r>
            <w:r w:rsidR="002C3D46">
              <w:t>com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Technical skills</w:t>
            </w:r>
          </w:p>
        </w:tc>
      </w:tr>
      <w:tr w:rsidR="00AB5767" w:rsidRPr="006E77BD" w:rsidTr="00680BBE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B5767" w:rsidRPr="006E77BD" w:rsidRDefault="00AB5767" w:rsidP="00D4662D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in: </w:t>
            </w:r>
            <w:r>
              <w:rPr>
                <w:rFonts w:cstheme="minorHAnsi"/>
                <w:szCs w:val="20"/>
              </w:rPr>
              <w:t>Java, JSP, jQuery, Javascript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Familiar with: Android SDK</w:t>
            </w:r>
            <w:r>
              <w:rPr>
                <w:rFonts w:cstheme="minorHAnsi"/>
                <w:szCs w:val="20"/>
              </w:rPr>
              <w:t xml:space="preserve">, Bash, J2EE,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C#, Objective C, RobotC</w:t>
            </w:r>
            <w:r>
              <w:rPr>
                <w:rFonts w:cstheme="minorHAnsi"/>
                <w:szCs w:val="20"/>
              </w:rPr>
              <w:t>,</w:t>
            </w:r>
            <w:r w:rsidRPr="006E77BD">
              <w:rPr>
                <w:rFonts w:cstheme="minorHAnsi"/>
                <w:szCs w:val="20"/>
              </w:rPr>
              <w:t xml:space="preserve"> CSS</w:t>
            </w:r>
            <w:r>
              <w:rPr>
                <w:rFonts w:cstheme="minorHAnsi"/>
                <w:szCs w:val="20"/>
              </w:rPr>
              <w:t>3</w:t>
            </w:r>
            <w:r w:rsidRPr="006E77BD">
              <w:rPr>
                <w:rFonts w:cstheme="minorHAnsi"/>
                <w:szCs w:val="20"/>
              </w:rPr>
              <w:t>, HTML</w:t>
            </w:r>
            <w:r>
              <w:rPr>
                <w:rFonts w:cstheme="minorHAnsi"/>
                <w:szCs w:val="20"/>
              </w:rPr>
              <w:t>5</w:t>
            </w:r>
            <w:r w:rsidRPr="006E77BD">
              <w:rPr>
                <w:rFonts w:cstheme="minorHAnsi"/>
                <w:szCs w:val="20"/>
              </w:rPr>
              <w:t>, PHP, AJAX, Unreal Script, MSDOS Batch, XML, SQL, mySQL</w:t>
            </w:r>
            <w:r>
              <w:rPr>
                <w:rFonts w:cstheme="minorHAnsi"/>
                <w:szCs w:val="20"/>
              </w:rPr>
              <w:t xml:space="preserve">, postgresql,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AB5767" w:rsidRPr="006E77BD" w:rsidRDefault="00AB5767" w:rsidP="00684A4E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Software &amp; Technologies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Database: </w:t>
            </w:r>
            <w:r>
              <w:rPr>
                <w:rFonts w:cstheme="minorHAnsi"/>
                <w:szCs w:val="20"/>
              </w:rPr>
              <w:t xml:space="preserve">Postgresql, MySQL, and </w:t>
            </w:r>
            <w:r w:rsidRPr="006E77BD">
              <w:rPr>
                <w:rFonts w:cstheme="minorHAnsi"/>
                <w:szCs w:val="20"/>
              </w:rPr>
              <w:t>Microsoft SQL Server</w:t>
            </w:r>
          </w:p>
          <w:p w:rsidR="00AB5767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Platforms: Microsoft Windows, Mac OSX, and Linux</w:t>
            </w:r>
            <w:r>
              <w:rPr>
                <w:rFonts w:cstheme="minorHAnsi"/>
                <w:szCs w:val="20"/>
              </w:rPr>
              <w:t xml:space="preserve"> (Ubuntu)</w:t>
            </w:r>
          </w:p>
          <w:p w:rsidR="00684A4E" w:rsidRPr="006E77BD" w:rsidRDefault="00684A4E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Version Control: Git, SVN</w:t>
            </w:r>
          </w:p>
          <w:p w:rsidR="006B0017" w:rsidRDefault="00AB5767" w:rsidP="00684A4E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  <w:p w:rsidR="00AB5767" w:rsidRPr="006E77BD" w:rsidRDefault="00684A4E" w:rsidP="00684A4E">
            <w:pPr>
              <w:pStyle w:val="Title"/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Gedit, Vim, Emacs, Notepad++, </w:t>
            </w:r>
            <w:r w:rsidR="00AB5767"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Adobe Dreamweaver, Eclipse, DrJava, Netbeans, Visual Studio, Microsoft Office Suite, Microsoft Visio, Microsoft Access,</w:t>
            </w:r>
            <w:r w:rsid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and</w:t>
            </w:r>
            <w:r w:rsidR="00AB5767"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GameMaker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Experience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asciiTheme="minorHAnsi" w:hAnsiTheme="minorHAnsi" w:cstheme="minorHAnsi"/>
                <w:szCs w:val="22"/>
              </w:rPr>
            </w:pPr>
            <w:r w:rsidRPr="00AB5767">
              <w:rPr>
                <w:rFonts w:asciiTheme="minorHAnsi" w:hAnsiTheme="minorHAnsi" w:cstheme="minorHAnsi"/>
                <w:szCs w:val="22"/>
              </w:rPr>
              <w:t>Software Engineer</w:t>
            </w:r>
          </w:p>
          <w:p w:rsidR="002C3D46" w:rsidRPr="006B0017" w:rsidRDefault="006B0017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Work in a Team to </w:t>
            </w:r>
            <w:r w:rsidR="002C3D46">
              <w:rPr>
                <w:rFonts w:cstheme="minorHAnsi"/>
                <w:szCs w:val="20"/>
              </w:rPr>
              <w:t>Develop Enterprise Patient Self-Service Kiosks for Global Deployments</w:t>
            </w:r>
          </w:p>
          <w:p w:rsidR="00B0495A" w:rsidRPr="00B517A6" w:rsidRDefault="002C3D46" w:rsidP="002C3D46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r w:rsidRPr="002C3D46"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8845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2011 - Present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asciiTheme="minorHAnsi" w:hAnsiTheme="minorHAnsi" w:cstheme="minorHAnsi"/>
                <w:szCs w:val="22"/>
              </w:rPr>
            </w:pPr>
            <w:r w:rsidRPr="00590D36">
              <w:rPr>
                <w:rFonts w:asciiTheme="minorHAnsi" w:hAnsiTheme="minorHAnsi" w:cstheme="minorHAnsi"/>
                <w:szCs w:val="22"/>
              </w:rPr>
              <w:t>Chief Mobile Engineer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Support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Deploy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Act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as</w:t>
            </w:r>
            <w:r w:rsidR="00AB5767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and Architect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Combine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Technical and Business Ideas to Create a Productive Application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</w:pPr>
            <w:r w:rsidRPr="002C3D46"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Teacher’s Assistant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Supplied Office Hours to Assist Fellow Student Learning in Android Development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Graded Homework Assignments</w:t>
            </w:r>
          </w:p>
        </w:tc>
        <w:tc>
          <w:tcPr>
            <w:tcW w:w="3240" w:type="dxa"/>
            <w:gridSpan w:val="2"/>
          </w:tcPr>
          <w:p w:rsidR="00095AC3" w:rsidRPr="002C3D46" w:rsidRDefault="00B0495A" w:rsidP="002C3D46">
            <w:pPr>
              <w:pStyle w:val="CompanyName"/>
            </w:pPr>
            <w:r w:rsidRPr="002C3D46">
              <w:t>The College of St Scholastic</w:t>
            </w:r>
            <w:r w:rsidR="00095AC3" w:rsidRPr="002C3D46">
              <w:t>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Jan 2011 – May 2011</w:t>
            </w:r>
          </w:p>
        </w:tc>
      </w:tr>
      <w:tr w:rsidR="00AB5767" w:rsidRPr="006E77BD" w:rsidTr="00AB5767">
        <w:trPr>
          <w:trHeight w:val="39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Computer Repair Technician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Education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B0495A" w:rsidP="00590D36">
            <w:r w:rsidRPr="006B0017">
              <w:rPr>
                <w:rStyle w:val="TitleChar"/>
              </w:rPr>
              <w:t>Batcher of Science</w:t>
            </w:r>
          </w:p>
          <w:p w:rsidR="00B0495A" w:rsidRPr="006B0017" w:rsidRDefault="006B0017" w:rsidP="00590D36">
            <w:pPr>
              <w:rPr>
                <w:sz w:val="22"/>
                <w:szCs w:val="22"/>
              </w:rPr>
            </w:pPr>
            <w:r>
              <w:t xml:space="preserve">  </w:t>
            </w:r>
            <w:r w:rsidR="00B0495A" w:rsidRPr="006B0017">
              <w:rPr>
                <w:i/>
                <w:sz w:val="22"/>
                <w:szCs w:val="22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B0495A" w:rsidRPr="006B0017">
              <w:rPr>
                <w:b/>
                <w:i/>
                <w:sz w:val="22"/>
                <w:szCs w:val="22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Affiliations &amp; Interests</w:t>
            </w:r>
          </w:p>
        </w:tc>
      </w:tr>
      <w:tr w:rsidR="002C3D46" w:rsidRPr="006E77BD" w:rsidTr="006B0017">
        <w:trPr>
          <w:trHeight w:val="413"/>
        </w:trPr>
        <w:tc>
          <w:tcPr>
            <w:tcW w:w="4788" w:type="dxa"/>
            <w:tcBorders>
              <w:top w:val="single" w:sz="4" w:space="0" w:color="999999"/>
              <w:bottom w:val="single" w:sz="4" w:space="0" w:color="999999"/>
            </w:tcBorders>
          </w:tcPr>
          <w:p w:rsidR="00B0495A" w:rsidRPr="00B0495A" w:rsidRDefault="00B0495A" w:rsidP="00AB5767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Computer Club</w:t>
            </w:r>
          </w:p>
          <w:p w:rsidR="00590D36" w:rsidRPr="00590D36" w:rsidRDefault="00590D36" w:rsidP="002C3D46">
            <w:pPr>
              <w:pStyle w:val="CompanySub"/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6B0017">
        <w:trPr>
          <w:trHeight w:val="520"/>
        </w:trPr>
        <w:tc>
          <w:tcPr>
            <w:tcW w:w="4788" w:type="dxa"/>
            <w:tcBorders>
              <w:top w:val="single" w:sz="4" w:space="0" w:color="999999"/>
              <w:bottom w:val="single" w:sz="4" w:space="0" w:color="999999"/>
            </w:tcBorders>
          </w:tcPr>
          <w:p w:rsidR="00B0495A" w:rsidRPr="006E77BD" w:rsidRDefault="00AB5767" w:rsidP="00B049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Co-Founder</w:t>
            </w:r>
          </w:p>
          <w:p w:rsidR="00B0495A" w:rsidRPr="006E77BD" w:rsidRDefault="00B0495A" w:rsidP="00B049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Campus Freelance Computer Repair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>
              <w:rPr>
                <w:rFonts w:cstheme="minorHAnsi"/>
                <w:szCs w:val="20"/>
              </w:rPr>
              <w:t>7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6B0017">
        <w:trPr>
          <w:trHeight w:val="520"/>
        </w:trPr>
        <w:tc>
          <w:tcPr>
            <w:tcW w:w="4788" w:type="dxa"/>
            <w:tcBorders>
              <w:top w:val="single" w:sz="4" w:space="0" w:color="999999"/>
              <w:bottom w:val="single" w:sz="4" w:space="0" w:color="999999"/>
            </w:tcBorders>
          </w:tcPr>
          <w:p w:rsidR="00B0495A" w:rsidRPr="006E77BD" w:rsidRDefault="00AB5767" w:rsidP="00AB5767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AB5767">
              <w:rPr>
                <w:rFonts w:asciiTheme="minorHAnsi" w:hAnsiTheme="minorHAnsi" w:cstheme="minorHAnsi"/>
                <w:sz w:val="20"/>
                <w:szCs w:val="20"/>
              </w:rPr>
              <w:t>Food Shelf Volunteer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AB5767">
              <w:t>Vineyard Church</w:t>
            </w:r>
          </w:p>
          <w:p w:rsidR="00590D36" w:rsidRPr="00AB5767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2010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6B0017">
        <w:trPr>
          <w:trHeight w:val="520"/>
        </w:trPr>
        <w:tc>
          <w:tcPr>
            <w:tcW w:w="4788" w:type="dxa"/>
            <w:tcBorders>
              <w:top w:val="single" w:sz="4" w:space="0" w:color="999999"/>
              <w:bottom w:val="single" w:sz="4" w:space="0" w:color="999999"/>
            </w:tcBorders>
          </w:tcPr>
          <w:p w:rsidR="00B0495A" w:rsidRPr="006E77BD" w:rsidRDefault="00B0495A" w:rsidP="00B049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  <w:p w:rsidR="00B0495A" w:rsidRPr="006E77BD" w:rsidRDefault="00B0495A" w:rsidP="00D90EF1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6B0017">
        <w:trPr>
          <w:trHeight w:val="520"/>
        </w:trPr>
        <w:tc>
          <w:tcPr>
            <w:tcW w:w="4788" w:type="dxa"/>
            <w:tcBorders>
              <w:top w:val="single" w:sz="4" w:space="0" w:color="999999"/>
              <w:bottom w:val="single" w:sz="4" w:space="0" w:color="999999"/>
            </w:tcBorders>
          </w:tcPr>
          <w:p w:rsidR="00B0495A" w:rsidRPr="006E77BD" w:rsidRDefault="00B0495A" w:rsidP="00AB5767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6B0017">
        <w:trPr>
          <w:trHeight w:val="557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auto"/>
            </w:tcBorders>
          </w:tcPr>
          <w:p w:rsidR="00AB5767" w:rsidRPr="00B0495A" w:rsidRDefault="00AB5767" w:rsidP="00AB5767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Proficient Mechanic: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Performance Vehicles</w:t>
            </w:r>
          </w:p>
          <w:p w:rsidR="00AB5767" w:rsidRDefault="00AB5767" w:rsidP="00AB5767">
            <w:pPr>
              <w:pStyle w:val="Dates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  <w:p w:rsidR="00590D36" w:rsidRPr="006E77BD" w:rsidRDefault="00590D36" w:rsidP="00AB5767">
            <w:pPr>
              <w:pStyle w:val="Dates"/>
              <w:jc w:val="left"/>
              <w:rPr>
                <w:rFonts w:cstheme="minorHAnsi"/>
                <w:szCs w:val="20"/>
              </w:rPr>
            </w:pPr>
          </w:p>
        </w:tc>
      </w:tr>
    </w:tbl>
    <w:p w:rsidR="00F1610A" w:rsidRPr="006E77BD" w:rsidRDefault="00F1610A" w:rsidP="00B809DC">
      <w:pPr>
        <w:pStyle w:val="Footer"/>
        <w:jc w:val="center"/>
        <w:rPr>
          <w:rFonts w:cstheme="minorHAnsi"/>
        </w:rPr>
      </w:pPr>
    </w:p>
    <w:p w:rsidR="00B809DC" w:rsidRPr="006E77BD" w:rsidRDefault="00B809DC" w:rsidP="00B809DC">
      <w:pPr>
        <w:pStyle w:val="Footer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lastRenderedPageBreak/>
        <w:t>References Available Upon Request</w:t>
      </w:r>
    </w:p>
    <w:sectPr w:rsidR="00B809DC" w:rsidRPr="006E77BD" w:rsidSect="00095A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641" w:rsidRDefault="00451641" w:rsidP="00E748B3">
      <w:pPr>
        <w:spacing w:line="240" w:lineRule="auto"/>
      </w:pPr>
      <w:r>
        <w:separator/>
      </w:r>
    </w:p>
  </w:endnote>
  <w:endnote w:type="continuationSeparator" w:id="1">
    <w:p w:rsidR="00451641" w:rsidRDefault="00451641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641" w:rsidRDefault="00451641" w:rsidP="00E748B3">
      <w:pPr>
        <w:spacing w:line="240" w:lineRule="auto"/>
      </w:pPr>
      <w:r>
        <w:separator/>
      </w:r>
    </w:p>
  </w:footnote>
  <w:footnote w:type="continuationSeparator" w:id="1">
    <w:p w:rsidR="00451641" w:rsidRDefault="00451641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attachedTemplate r:id="rId1"/>
  <w:stylePaneFormatFilter w:val="3F01"/>
  <w:defaultTabStop w:val="720"/>
  <w:drawingGridHorizontalSpacing w:val="85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834"/>
    <w:rsid w:val="000022EB"/>
    <w:rsid w:val="00006EF0"/>
    <w:rsid w:val="0005708A"/>
    <w:rsid w:val="00075E73"/>
    <w:rsid w:val="00076532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5C33"/>
    <w:rsid w:val="001C6708"/>
    <w:rsid w:val="001C788D"/>
    <w:rsid w:val="001E3BC3"/>
    <w:rsid w:val="002571E3"/>
    <w:rsid w:val="002744AE"/>
    <w:rsid w:val="002911C8"/>
    <w:rsid w:val="002C3D46"/>
    <w:rsid w:val="002E6CE6"/>
    <w:rsid w:val="00301257"/>
    <w:rsid w:val="00331AB0"/>
    <w:rsid w:val="00334ED6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5303"/>
    <w:rsid w:val="003F7A27"/>
    <w:rsid w:val="00405294"/>
    <w:rsid w:val="00406AFB"/>
    <w:rsid w:val="00413A50"/>
    <w:rsid w:val="00423D05"/>
    <w:rsid w:val="00451641"/>
    <w:rsid w:val="00466F12"/>
    <w:rsid w:val="00474337"/>
    <w:rsid w:val="004907A3"/>
    <w:rsid w:val="004A148B"/>
    <w:rsid w:val="004A207E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6216"/>
    <w:rsid w:val="00590D36"/>
    <w:rsid w:val="005A06D6"/>
    <w:rsid w:val="005C5D33"/>
    <w:rsid w:val="005C6BD1"/>
    <w:rsid w:val="005E3E01"/>
    <w:rsid w:val="005E5BEE"/>
    <w:rsid w:val="00600033"/>
    <w:rsid w:val="006224BD"/>
    <w:rsid w:val="00635942"/>
    <w:rsid w:val="00651403"/>
    <w:rsid w:val="00656D68"/>
    <w:rsid w:val="00684A4E"/>
    <w:rsid w:val="006962EF"/>
    <w:rsid w:val="006B0017"/>
    <w:rsid w:val="006B0ECA"/>
    <w:rsid w:val="006B5385"/>
    <w:rsid w:val="006D45C5"/>
    <w:rsid w:val="006E2432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A72A6"/>
    <w:rsid w:val="008C02F5"/>
    <w:rsid w:val="008C354B"/>
    <w:rsid w:val="008E18D5"/>
    <w:rsid w:val="008E68FE"/>
    <w:rsid w:val="00901F06"/>
    <w:rsid w:val="0090731C"/>
    <w:rsid w:val="00907793"/>
    <w:rsid w:val="00912725"/>
    <w:rsid w:val="00940F6D"/>
    <w:rsid w:val="009548CA"/>
    <w:rsid w:val="00956000"/>
    <w:rsid w:val="009711EA"/>
    <w:rsid w:val="00987217"/>
    <w:rsid w:val="00990788"/>
    <w:rsid w:val="009A06AB"/>
    <w:rsid w:val="009A5A63"/>
    <w:rsid w:val="009C051B"/>
    <w:rsid w:val="009C40ED"/>
    <w:rsid w:val="009C6B25"/>
    <w:rsid w:val="00A028F4"/>
    <w:rsid w:val="00A07D6A"/>
    <w:rsid w:val="00A423B6"/>
    <w:rsid w:val="00A54701"/>
    <w:rsid w:val="00A84E65"/>
    <w:rsid w:val="00AB5767"/>
    <w:rsid w:val="00AF1168"/>
    <w:rsid w:val="00B0495A"/>
    <w:rsid w:val="00B11369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A058F"/>
    <w:rsid w:val="00BA418D"/>
    <w:rsid w:val="00BB4F54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D6987"/>
    <w:rsid w:val="00DD6CAE"/>
    <w:rsid w:val="00DD7556"/>
    <w:rsid w:val="00DE7766"/>
    <w:rsid w:val="00E23DAE"/>
    <w:rsid w:val="00E33FCE"/>
    <w:rsid w:val="00E62231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7E3B"/>
    <w:rsid w:val="00FC646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590D36"/>
    <w:pPr>
      <w:spacing w:before="40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590D36"/>
    <w:rPr>
      <w:rFonts w:ascii="Arial" w:hAnsi="Arial"/>
      <w:b/>
      <w:spacing w:val="10"/>
      <w:sz w:val="22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2C3D46"/>
    <w:pPr>
      <w:jc w:val="right"/>
    </w:pPr>
    <w:rPr>
      <w:rFonts w:cstheme="minorHAnsi"/>
      <w:b/>
      <w:i/>
      <w:sz w:val="22"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0C6678-91D4-4C62-9D46-0B8E814E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156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</cp:lastModifiedBy>
  <cp:revision>5</cp:revision>
  <cp:lastPrinted>2011-09-02T22:17:00Z</cp:lastPrinted>
  <dcterms:created xsi:type="dcterms:W3CDTF">2012-10-07T16:59:00Z</dcterms:created>
  <dcterms:modified xsi:type="dcterms:W3CDTF">2012-10-07T19:35:00Z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