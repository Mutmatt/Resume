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000"/>
      </w:tblPr>
      <w:tblGrid>
        <w:gridCol w:w="4788"/>
        <w:gridCol w:w="108"/>
        <w:gridCol w:w="612"/>
        <w:gridCol w:w="1890"/>
        <w:gridCol w:w="1350"/>
        <w:gridCol w:w="2268"/>
      </w:tblGrid>
      <w:tr w:rsidR="00FF7621" w:rsidRPr="006E77BD" w:rsidTr="008932D8">
        <w:trPr>
          <w:trHeight w:val="630"/>
        </w:trPr>
        <w:tc>
          <w:tcPr>
            <w:tcW w:w="4896" w:type="dxa"/>
            <w:gridSpan w:val="2"/>
            <w:tcBorders>
              <w:bottom w:val="single" w:sz="4" w:space="0" w:color="999999"/>
            </w:tcBorders>
          </w:tcPr>
          <w:p w:rsidR="00FF7621" w:rsidRPr="00FF7621" w:rsidRDefault="00FF7621" w:rsidP="002712A7">
            <w:pPr>
              <w:pStyle w:val="Title"/>
              <w:spacing w:before="360" w:after="100" w:afterAutospacing="1"/>
              <w:rPr>
                <w:rFonts w:asciiTheme="minorHAnsi" w:hAnsiTheme="minorHAnsi"/>
                <w:b w:val="0"/>
                <w:i/>
                <w:sz w:val="48"/>
                <w:szCs w:val="48"/>
              </w:rPr>
            </w:pPr>
            <w:r w:rsidRPr="00FF7621">
              <w:rPr>
                <w:rFonts w:asciiTheme="minorHAnsi" w:hAnsiTheme="minorHAnsi"/>
                <w:b w:val="0"/>
                <w:i/>
                <w:sz w:val="48"/>
                <w:szCs w:val="48"/>
              </w:rPr>
              <w:t>Matthew Erickson</w:t>
            </w:r>
          </w:p>
        </w:tc>
        <w:tc>
          <w:tcPr>
            <w:tcW w:w="2502" w:type="dxa"/>
            <w:gridSpan w:val="2"/>
            <w:tcBorders>
              <w:bottom w:val="single" w:sz="4" w:space="0" w:color="999999"/>
            </w:tcBorders>
          </w:tcPr>
          <w:p w:rsidR="00FF7621" w:rsidRPr="006E77BD" w:rsidRDefault="00FF7621" w:rsidP="002712A7">
            <w:pPr>
              <w:jc w:val="both"/>
            </w:pPr>
            <w:r>
              <w:t xml:space="preserve">27 </w:t>
            </w:r>
            <w:proofErr w:type="spellStart"/>
            <w:r>
              <w:t>Shepard</w:t>
            </w:r>
            <w:proofErr w:type="spellEnd"/>
            <w:r>
              <w:t xml:space="preserve"> St.</w:t>
            </w:r>
          </w:p>
          <w:p w:rsidR="00FF7621" w:rsidRPr="006E77BD" w:rsidRDefault="00FF7621" w:rsidP="002712A7">
            <w:pPr>
              <w:jc w:val="both"/>
            </w:pPr>
            <w:r>
              <w:t>Apartment 1</w:t>
            </w:r>
          </w:p>
          <w:p w:rsidR="00FF7621" w:rsidRPr="006E77BD" w:rsidRDefault="00FF7621" w:rsidP="002712A7">
            <w:pPr>
              <w:jc w:val="both"/>
              <w:rPr>
                <w:szCs w:val="20"/>
              </w:rPr>
            </w:pPr>
            <w:r w:rsidRPr="006E77BD">
              <w:t>Brighton MA, 02135</w:t>
            </w:r>
          </w:p>
        </w:tc>
        <w:tc>
          <w:tcPr>
            <w:tcW w:w="3618" w:type="dxa"/>
            <w:gridSpan w:val="2"/>
            <w:tcBorders>
              <w:bottom w:val="single" w:sz="4" w:space="0" w:color="999999"/>
            </w:tcBorders>
          </w:tcPr>
          <w:p w:rsidR="00FF7621" w:rsidRPr="006E77BD" w:rsidRDefault="00FF7621" w:rsidP="002712A7">
            <w:r w:rsidRPr="002C3D46">
              <w:rPr>
                <w:b/>
              </w:rPr>
              <w:t>Phone:</w:t>
            </w:r>
            <w:r w:rsidRPr="006E77BD">
              <w:t xml:space="preserve"> 480-788-8357</w:t>
            </w:r>
          </w:p>
          <w:p w:rsidR="00FF7621" w:rsidRDefault="00FF7621" w:rsidP="002712A7">
            <w:r w:rsidRPr="002C3D46">
              <w:rPr>
                <w:b/>
              </w:rPr>
              <w:t>E-mail:</w:t>
            </w:r>
            <w:r>
              <w:rPr>
                <w:b/>
              </w:rPr>
              <w:t xml:space="preserve"> </w:t>
            </w:r>
            <w:r>
              <w:t>Matt@MattErickson.ME</w:t>
            </w:r>
          </w:p>
          <w:p w:rsidR="00FF7621" w:rsidRPr="00905C4D" w:rsidRDefault="00FF7621" w:rsidP="002712A7">
            <w:pPr>
              <w:rPr>
                <w:szCs w:val="20"/>
              </w:rPr>
            </w:pPr>
            <w:r>
              <w:rPr>
                <w:b/>
                <w:szCs w:val="20"/>
              </w:rPr>
              <w:t xml:space="preserve">Website: </w:t>
            </w:r>
            <w:r>
              <w:rPr>
                <w:szCs w:val="20"/>
              </w:rPr>
              <w:t>http://MattErickson.ME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6E77BD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Technical skills</w:t>
            </w:r>
          </w:p>
        </w:tc>
      </w:tr>
      <w:tr w:rsidR="00AB5767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AB5767" w:rsidRPr="00443F30" w:rsidRDefault="00AB5767" w:rsidP="00D4662D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Languages</w:t>
            </w:r>
          </w:p>
          <w:p w:rsidR="00AB5767" w:rsidRPr="006E77BD" w:rsidRDefault="00AB5767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Proficient in: </w:t>
            </w:r>
            <w:r w:rsidR="003F0FD9">
              <w:rPr>
                <w:rFonts w:cstheme="minorHAnsi"/>
                <w:szCs w:val="20"/>
              </w:rPr>
              <w:t>JavaScript/</w:t>
            </w:r>
            <w:proofErr w:type="spellStart"/>
            <w:r w:rsidR="003F0FD9">
              <w:rPr>
                <w:rFonts w:cstheme="minorHAnsi"/>
                <w:szCs w:val="20"/>
              </w:rPr>
              <w:t>jQuery</w:t>
            </w:r>
            <w:proofErr w:type="spellEnd"/>
            <w:r w:rsidR="00A92931">
              <w:rPr>
                <w:rFonts w:cstheme="minorHAnsi"/>
                <w:szCs w:val="20"/>
              </w:rPr>
              <w:t xml:space="preserve">, </w:t>
            </w:r>
            <w:r w:rsidR="00AC12F8">
              <w:rPr>
                <w:rFonts w:cstheme="minorHAnsi"/>
                <w:szCs w:val="20"/>
              </w:rPr>
              <w:t>Java</w:t>
            </w:r>
            <w:r w:rsidR="00077E78">
              <w:rPr>
                <w:rFonts w:cstheme="minorHAnsi"/>
                <w:szCs w:val="20"/>
              </w:rPr>
              <w:t>/J2EE</w:t>
            </w:r>
            <w:r w:rsidR="00A92931">
              <w:rPr>
                <w:rFonts w:cstheme="minorHAnsi"/>
                <w:szCs w:val="20"/>
              </w:rPr>
              <w:t>, JSP</w:t>
            </w:r>
          </w:p>
          <w:p w:rsidR="00AB5767" w:rsidRPr="00961164" w:rsidRDefault="00AB5767" w:rsidP="004F23D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Familiar with: </w:t>
            </w:r>
            <w:r w:rsidR="004F23D7">
              <w:rPr>
                <w:rFonts w:cstheme="minorHAnsi"/>
                <w:szCs w:val="20"/>
              </w:rPr>
              <w:t xml:space="preserve">HTML5, CSS3, </w:t>
            </w:r>
            <w:r w:rsidR="004F23D7" w:rsidRPr="006E77BD">
              <w:rPr>
                <w:rFonts w:cstheme="minorHAnsi"/>
                <w:szCs w:val="20"/>
              </w:rPr>
              <w:t>AJAX</w:t>
            </w:r>
            <w:r w:rsidR="004F23D7">
              <w:rPr>
                <w:rFonts w:cstheme="minorHAnsi"/>
                <w:szCs w:val="20"/>
              </w:rPr>
              <w:t>, JSON</w:t>
            </w:r>
            <w:r w:rsidR="004F23D7" w:rsidRPr="006E77BD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Android SDK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St</w:t>
            </w:r>
            <w:r w:rsidR="004F23D7">
              <w:rPr>
                <w:rFonts w:cstheme="minorHAnsi"/>
                <w:szCs w:val="20"/>
              </w:rPr>
              <w:t>ruts/Struts2, Spring (Security)</w:t>
            </w:r>
            <w:r w:rsidR="00077E78"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Hibernate, </w:t>
            </w:r>
            <w:proofErr w:type="spellStart"/>
            <w:r w:rsidR="00AC12F8">
              <w:rPr>
                <w:rFonts w:cstheme="minorHAnsi"/>
                <w:szCs w:val="20"/>
              </w:rPr>
              <w:t>jBoss</w:t>
            </w:r>
            <w:proofErr w:type="spellEnd"/>
            <w:r w:rsidR="00AC12F8">
              <w:rPr>
                <w:rFonts w:cstheme="minorHAnsi"/>
                <w:szCs w:val="20"/>
              </w:rPr>
              <w:t xml:space="preserve"> Drools,</w:t>
            </w:r>
            <w:r w:rsidR="00077E78">
              <w:rPr>
                <w:rFonts w:cstheme="minorHAnsi"/>
                <w:szCs w:val="20"/>
              </w:rPr>
              <w:t xml:space="preserve"> Bash</w:t>
            </w:r>
            <w:r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Java ME</w:t>
            </w:r>
            <w:r w:rsidR="004F23D7">
              <w:rPr>
                <w:rFonts w:cstheme="minorHAnsi"/>
                <w:szCs w:val="20"/>
              </w:rPr>
              <w:t xml:space="preserve">, </w:t>
            </w:r>
            <w:r w:rsidRPr="006E77BD">
              <w:rPr>
                <w:rFonts w:cstheme="minorHAnsi"/>
                <w:szCs w:val="20"/>
              </w:rPr>
              <w:t>PHP, Unreal</w:t>
            </w:r>
            <w:r w:rsidR="00AC12F8">
              <w:rPr>
                <w:rFonts w:cstheme="minorHAnsi"/>
                <w:szCs w:val="20"/>
              </w:rPr>
              <w:t xml:space="preserve"> Script, MSDOS Batch, XML</w:t>
            </w:r>
            <w:r>
              <w:rPr>
                <w:rFonts w:cstheme="minorHAnsi"/>
                <w:szCs w:val="20"/>
              </w:rPr>
              <w:t>,</w:t>
            </w:r>
            <w:r w:rsidR="00AC12F8">
              <w:rPr>
                <w:rFonts w:cstheme="minorHAnsi"/>
                <w:szCs w:val="20"/>
              </w:rPr>
              <w:t xml:space="preserve"> </w:t>
            </w:r>
            <w:r w:rsidR="00AC12F8" w:rsidRPr="006E77BD">
              <w:rPr>
                <w:rFonts w:cstheme="minorHAnsi"/>
                <w:szCs w:val="20"/>
              </w:rPr>
              <w:t xml:space="preserve">C#, Objective C, </w:t>
            </w:r>
            <w:proofErr w:type="spellStart"/>
            <w:r w:rsidR="00AC12F8" w:rsidRPr="006E77BD">
              <w:rPr>
                <w:rFonts w:cstheme="minorHAnsi"/>
                <w:szCs w:val="20"/>
              </w:rPr>
              <w:t>RobotC</w:t>
            </w:r>
            <w:proofErr w:type="spellEnd"/>
            <w:r w:rsidR="00AC12F8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</w:t>
            </w:r>
            <w:r w:rsidRPr="006E77BD">
              <w:rPr>
                <w:rFonts w:cstheme="minorHAnsi"/>
                <w:szCs w:val="20"/>
              </w:rPr>
              <w:t>C/C++</w:t>
            </w:r>
            <w:r>
              <w:rPr>
                <w:rFonts w:cstheme="minorHAnsi"/>
                <w:szCs w:val="20"/>
              </w:rPr>
              <w:t>, Ruby on Rails</w:t>
            </w:r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Pr="00443F30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Software &amp; Technologies</w:t>
            </w:r>
          </w:p>
          <w:p w:rsidR="00961164" w:rsidRPr="006E77BD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Database: </w:t>
            </w:r>
            <w:proofErr w:type="spellStart"/>
            <w:r>
              <w:rPr>
                <w:rFonts w:cstheme="minorHAnsi"/>
                <w:szCs w:val="20"/>
              </w:rPr>
              <w:t>Postgresql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MySQL</w:t>
            </w:r>
            <w:proofErr w:type="spellEnd"/>
            <w:r>
              <w:rPr>
                <w:rFonts w:cstheme="minorHAnsi"/>
                <w:szCs w:val="20"/>
              </w:rPr>
              <w:t xml:space="preserve">, and </w:t>
            </w:r>
            <w:r w:rsidRPr="006E77BD">
              <w:rPr>
                <w:rFonts w:cstheme="minorHAnsi"/>
                <w:szCs w:val="20"/>
              </w:rPr>
              <w:t>Microsoft SQL Server</w:t>
            </w:r>
          </w:p>
          <w:p w:rsidR="00961164" w:rsidRDefault="00961164" w:rsidP="00961164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Platforms: </w:t>
            </w:r>
            <w:r w:rsidR="00077E78">
              <w:rPr>
                <w:rFonts w:cstheme="minorHAnsi"/>
                <w:szCs w:val="20"/>
              </w:rPr>
              <w:t>Microsoft Windows,</w:t>
            </w:r>
            <w:r w:rsidR="00443F30">
              <w:rPr>
                <w:rFonts w:cstheme="minorHAnsi"/>
                <w:szCs w:val="20"/>
              </w:rPr>
              <w:t xml:space="preserve"> </w:t>
            </w:r>
            <w:r w:rsidR="00443F30" w:rsidRPr="006E77BD">
              <w:rPr>
                <w:rFonts w:cstheme="minorHAnsi"/>
                <w:szCs w:val="20"/>
              </w:rPr>
              <w:t>Linux</w:t>
            </w:r>
            <w:r w:rsidR="00443F30">
              <w:rPr>
                <w:rFonts w:cstheme="minorHAnsi"/>
                <w:szCs w:val="20"/>
              </w:rPr>
              <w:t xml:space="preserve"> (</w:t>
            </w:r>
            <w:proofErr w:type="spellStart"/>
            <w:r w:rsidR="00443F30">
              <w:rPr>
                <w:rFonts w:cstheme="minorHAnsi"/>
                <w:szCs w:val="20"/>
              </w:rPr>
              <w:t>Ubuntu</w:t>
            </w:r>
            <w:proofErr w:type="spellEnd"/>
            <w:r w:rsidR="00443F30">
              <w:rPr>
                <w:rFonts w:cstheme="minorHAnsi"/>
                <w:szCs w:val="20"/>
              </w:rPr>
              <w:t xml:space="preserve">), </w:t>
            </w:r>
            <w:r w:rsidR="00077E78">
              <w:rPr>
                <w:rFonts w:cstheme="minorHAnsi"/>
                <w:szCs w:val="20"/>
              </w:rPr>
              <w:t>Mac OSX</w:t>
            </w:r>
          </w:p>
          <w:p w:rsidR="00961164" w:rsidRPr="00961164" w:rsidRDefault="00961164" w:rsidP="004F23D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Version Control: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, SVN, </w:t>
            </w:r>
            <w:proofErr w:type="spellStart"/>
            <w:r>
              <w:rPr>
                <w:rFonts w:cstheme="minorHAnsi"/>
                <w:szCs w:val="20"/>
              </w:rPr>
              <w:t>Gerrit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Git</w:t>
            </w:r>
            <w:proofErr w:type="spellEnd"/>
            <w:r>
              <w:rPr>
                <w:rFonts w:cstheme="minorHAnsi"/>
                <w:szCs w:val="20"/>
              </w:rPr>
              <w:t xml:space="preserve"> SVN, </w:t>
            </w:r>
            <w:proofErr w:type="spellStart"/>
            <w:r>
              <w:rPr>
                <w:rFonts w:cstheme="minorHAnsi"/>
                <w:szCs w:val="20"/>
              </w:rPr>
              <w:t>GitHub</w:t>
            </w:r>
            <w:proofErr w:type="spellEnd"/>
            <w:r>
              <w:rPr>
                <w:rFonts w:cstheme="minorHAnsi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Cs w:val="20"/>
              </w:rPr>
              <w:t>BitBucket</w:t>
            </w:r>
            <w:proofErr w:type="spellEnd"/>
          </w:p>
        </w:tc>
      </w:tr>
      <w:tr w:rsidR="00961164" w:rsidRPr="006E77BD" w:rsidTr="00450594">
        <w:trPr>
          <w:trHeight w:val="132"/>
        </w:trPr>
        <w:tc>
          <w:tcPr>
            <w:tcW w:w="11016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:rsidR="00961164" w:rsidRPr="00443F30" w:rsidRDefault="00961164" w:rsidP="00961164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Other</w:t>
            </w:r>
          </w:p>
          <w:p w:rsidR="00961164" w:rsidRPr="00443F30" w:rsidRDefault="00961164" w:rsidP="00077E78">
            <w:pPr>
              <w:pStyle w:val="Title"/>
              <w:ind w:left="187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Gedit</w:t>
            </w:r>
            <w:proofErr w:type="spellEnd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Vim, </w:t>
            </w:r>
            <w:proofErr w:type="spellStart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Emacs</w:t>
            </w:r>
            <w:proofErr w:type="spellEnd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Notepad++, Adobe Dreamweaver, Eclipse, </w:t>
            </w:r>
            <w:proofErr w:type="spellStart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DrJava</w:t>
            </w:r>
            <w:proofErr w:type="spellEnd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  <w:proofErr w:type="spellStart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Netbeans</w:t>
            </w:r>
            <w:proofErr w:type="spellEnd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, Visual Studio, Microsoft Office Suite, Microsoft Visio, Microsoft Access,</w:t>
            </w:r>
            <w:r w:rsidR="00077E78"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proofErr w:type="spellStart"/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GameMaker</w:t>
            </w:r>
            <w:proofErr w:type="spellEnd"/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1243A1">
            <w:pPr>
              <w:pStyle w:val="Heading1"/>
              <w:spacing w:before="4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Experience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443F30" w:rsidRDefault="00B0495A" w:rsidP="008845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Software Engineer</w:t>
            </w:r>
          </w:p>
          <w:p w:rsidR="002C3D46" w:rsidRDefault="00DC18DB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Use Backbone.js, </w:t>
            </w:r>
            <w:proofErr w:type="spellStart"/>
            <w:r>
              <w:rPr>
                <w:rFonts w:cstheme="minorHAnsi"/>
                <w:szCs w:val="20"/>
              </w:rPr>
              <w:t>jBoss</w:t>
            </w:r>
            <w:proofErr w:type="spellEnd"/>
            <w:r>
              <w:rPr>
                <w:rFonts w:cstheme="minorHAnsi"/>
                <w:szCs w:val="20"/>
              </w:rPr>
              <w:t xml:space="preserve"> drools, and </w:t>
            </w:r>
            <w:r w:rsidR="00190664">
              <w:rPr>
                <w:rFonts w:cstheme="minorHAnsi"/>
                <w:szCs w:val="20"/>
              </w:rPr>
              <w:t>JavaScript/</w:t>
            </w:r>
            <w:proofErr w:type="spellStart"/>
            <w:r>
              <w:rPr>
                <w:rFonts w:cstheme="minorHAnsi"/>
                <w:szCs w:val="20"/>
              </w:rPr>
              <w:t>jQuery</w:t>
            </w:r>
            <w:proofErr w:type="spellEnd"/>
            <w:r w:rsidR="00190664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to Create an Industry-Leading Insurance Module for the Patient Portal Web Application</w:t>
            </w:r>
          </w:p>
          <w:p w:rsidR="00DC18DB" w:rsidRPr="006B0017" w:rsidRDefault="005C64C4" w:rsidP="006B0017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Architect and Develop an Interactive JavaScript Program </w:t>
            </w:r>
            <w:r w:rsidR="00190664">
              <w:rPr>
                <w:rFonts w:cstheme="minorHAnsi"/>
                <w:szCs w:val="20"/>
              </w:rPr>
              <w:t xml:space="preserve">that </w:t>
            </w:r>
            <w:r>
              <w:rPr>
                <w:rFonts w:cstheme="minorHAnsi"/>
                <w:szCs w:val="20"/>
              </w:rPr>
              <w:t>Creates a 3D Canvas</w:t>
            </w:r>
            <w:r w:rsidR="00190664">
              <w:rPr>
                <w:rFonts w:cstheme="minorHAnsi"/>
                <w:szCs w:val="20"/>
              </w:rPr>
              <w:t xml:space="preserve"> from an Image Stream</w:t>
            </w:r>
            <w:r>
              <w:rPr>
                <w:rFonts w:cstheme="minorHAnsi"/>
                <w:szCs w:val="20"/>
              </w:rPr>
              <w:t xml:space="preserve"> </w:t>
            </w:r>
            <w:r w:rsidR="00190664">
              <w:rPr>
                <w:rFonts w:cstheme="minorHAnsi"/>
                <w:szCs w:val="20"/>
              </w:rPr>
              <w:t>and</w:t>
            </w:r>
            <w:r>
              <w:rPr>
                <w:rFonts w:cstheme="minorHAnsi"/>
                <w:szCs w:val="20"/>
              </w:rPr>
              <w:t xml:space="preserve"> Allows User</w:t>
            </w:r>
            <w:r w:rsidR="00190664">
              <w:rPr>
                <w:rFonts w:cstheme="minorHAnsi"/>
                <w:szCs w:val="20"/>
              </w:rPr>
              <w:t>s</w:t>
            </w:r>
            <w:r>
              <w:rPr>
                <w:rFonts w:cstheme="minorHAnsi"/>
                <w:szCs w:val="20"/>
              </w:rPr>
              <w:t xml:space="preserve"> to Control a Remote Robot</w:t>
            </w:r>
          </w:p>
          <w:p w:rsidR="00B0495A" w:rsidRPr="00B954BE" w:rsidRDefault="00FA6CF5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Deploy </w:t>
            </w:r>
            <w:r>
              <w:rPr>
                <w:rFonts w:cstheme="minorHAnsi"/>
                <w:szCs w:val="20"/>
              </w:rPr>
              <w:t xml:space="preserve">and </w:t>
            </w:r>
            <w:r w:rsidR="002C3D46"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 xml:space="preserve"> </w:t>
            </w:r>
            <w:r w:rsidR="002C3D46" w:rsidRPr="006E77BD">
              <w:rPr>
                <w:rFonts w:cstheme="minorHAnsi"/>
                <w:szCs w:val="20"/>
              </w:rPr>
              <w:t>Applications</w:t>
            </w:r>
            <w:r w:rsidR="00B954BE">
              <w:rPr>
                <w:rFonts w:cstheme="minorHAnsi"/>
                <w:szCs w:val="20"/>
              </w:rPr>
              <w:t xml:space="preserve"> at O</w:t>
            </w:r>
            <w:r w:rsidR="00243499">
              <w:rPr>
                <w:rFonts w:cstheme="minorHAnsi"/>
                <w:szCs w:val="20"/>
              </w:rPr>
              <w:t>ver 135 sites</w:t>
            </w:r>
          </w:p>
          <w:p w:rsidR="00B954BE" w:rsidRPr="00B517A6" w:rsidRDefault="00B954BE" w:rsidP="00B954BE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b/>
                <w:i/>
                <w:szCs w:val="20"/>
              </w:rPr>
            </w:pPr>
            <w:r>
              <w:rPr>
                <w:rFonts w:cstheme="minorHAnsi"/>
                <w:szCs w:val="20"/>
              </w:rPr>
              <w:t>Interview Potential Software Engineer and Software Intern Candidates</w:t>
            </w:r>
          </w:p>
        </w:tc>
        <w:tc>
          <w:tcPr>
            <w:tcW w:w="3240" w:type="dxa"/>
            <w:gridSpan w:val="2"/>
          </w:tcPr>
          <w:p w:rsidR="00095AC3" w:rsidRPr="00443F30" w:rsidRDefault="00095AC3" w:rsidP="002C3D46">
            <w:pPr>
              <w:pStyle w:val="CompanyName"/>
              <w:rPr>
                <w:szCs w:val="20"/>
              </w:rPr>
            </w:pPr>
            <w:proofErr w:type="spellStart"/>
            <w:r w:rsidRPr="00443F30">
              <w:rPr>
                <w:szCs w:val="20"/>
              </w:rPr>
              <w:t>Vecna</w:t>
            </w:r>
            <w:proofErr w:type="spellEnd"/>
            <w:r w:rsidRPr="00443F30">
              <w:rPr>
                <w:szCs w:val="20"/>
              </w:rPr>
              <w:t xml:space="preserve"> Technologies</w:t>
            </w:r>
          </w:p>
          <w:p w:rsidR="00B0495A" w:rsidRPr="006E77BD" w:rsidRDefault="00095AC3" w:rsidP="002C3D46">
            <w:pPr>
              <w:pStyle w:val="CompanySub"/>
            </w:pPr>
            <w:r w:rsidRPr="00095AC3">
              <w:t>Cambridge, MA</w:t>
            </w:r>
          </w:p>
        </w:tc>
        <w:tc>
          <w:tcPr>
            <w:tcW w:w="2268" w:type="dxa"/>
          </w:tcPr>
          <w:p w:rsidR="00B0495A" w:rsidRPr="006E77BD" w:rsidRDefault="00AB5767" w:rsidP="008845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2011 - Present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443F30" w:rsidRDefault="00B0495A" w:rsidP="0088455A">
            <w:pPr>
              <w:pStyle w:val="Title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Chief Mobile Engineer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r w:rsidRPr="006E77BD">
              <w:rPr>
                <w:rFonts w:cstheme="minorHAnsi"/>
                <w:szCs w:val="20"/>
              </w:rPr>
              <w:t>Blackberry</w:t>
            </w:r>
            <w:r>
              <w:rPr>
                <w:rFonts w:cstheme="minorHAnsi"/>
                <w:szCs w:val="20"/>
              </w:rPr>
              <w:t xml:space="preserve">, and </w:t>
            </w:r>
            <w:proofErr w:type="spellStart"/>
            <w:r>
              <w:rPr>
                <w:rFonts w:cstheme="minorHAnsi"/>
                <w:szCs w:val="20"/>
              </w:rPr>
              <w:t>iOS</w:t>
            </w:r>
            <w:proofErr w:type="spellEnd"/>
            <w:r w:rsidRPr="006E77BD">
              <w:rPr>
                <w:rFonts w:cstheme="minorHAnsi"/>
                <w:szCs w:val="20"/>
              </w:rPr>
              <w:t xml:space="preserve"> Platforms </w:t>
            </w:r>
          </w:p>
          <w:p w:rsidR="00B0495A" w:rsidRPr="006E77BD" w:rsidRDefault="009A09C6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Deploy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 xml:space="preserve">and </w:t>
            </w:r>
            <w:r w:rsidRPr="006E77BD">
              <w:rPr>
                <w:rFonts w:cstheme="minorHAnsi"/>
                <w:szCs w:val="20"/>
              </w:rPr>
              <w:t>Support</w:t>
            </w:r>
            <w:r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 w:rsidR="00B0495A" w:rsidRPr="006E77BD">
              <w:rPr>
                <w:rFonts w:cstheme="minorHAnsi"/>
                <w:szCs w:val="20"/>
              </w:rPr>
              <w:t>Applications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Act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as</w:t>
            </w:r>
            <w:r w:rsidR="00AB5767">
              <w:rPr>
                <w:rFonts w:cstheme="minorHAnsi"/>
                <w:szCs w:val="20"/>
              </w:rPr>
              <w:t xml:space="preserve"> a</w:t>
            </w:r>
            <w:r w:rsidRPr="006E77BD">
              <w:rPr>
                <w:rFonts w:cstheme="minorHAnsi"/>
                <w:szCs w:val="20"/>
              </w:rPr>
              <w:t xml:space="preserve"> Technical Resource for Potential Clients</w:t>
            </w:r>
          </w:p>
        </w:tc>
        <w:tc>
          <w:tcPr>
            <w:tcW w:w="3240" w:type="dxa"/>
            <w:gridSpan w:val="2"/>
          </w:tcPr>
          <w:p w:rsidR="00B0495A" w:rsidRPr="00443F30" w:rsidRDefault="00B0495A" w:rsidP="002C3D46">
            <w:pPr>
              <w:pStyle w:val="CompanyName"/>
              <w:rPr>
                <w:szCs w:val="20"/>
              </w:rPr>
            </w:pPr>
            <w:r w:rsidRPr="00443F30">
              <w:rPr>
                <w:szCs w:val="20"/>
              </w:rPr>
              <w:t>Illume Software, Inc.</w:t>
            </w:r>
          </w:p>
          <w:p w:rsidR="00B0495A" w:rsidRPr="00590D36" w:rsidRDefault="00AB5767" w:rsidP="002C3D46">
            <w:pPr>
              <w:pStyle w:val="CompanySub"/>
            </w:pPr>
            <w:r w:rsidRPr="00590D36">
              <w:t>Newton</w:t>
            </w:r>
            <w:r w:rsidR="00B0495A" w:rsidRPr="00590D36">
              <w:t>, MA</w:t>
            </w:r>
          </w:p>
          <w:p w:rsidR="00B0495A" w:rsidRPr="006E77BD" w:rsidRDefault="00B0495A" w:rsidP="0088455A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May 2011 – </w:t>
            </w:r>
            <w:r w:rsidR="00AB5767">
              <w:rPr>
                <w:rFonts w:cstheme="minorHAnsi"/>
                <w:szCs w:val="20"/>
              </w:rPr>
              <w:t>Nov 2011</w:t>
            </w:r>
          </w:p>
        </w:tc>
      </w:tr>
      <w:tr w:rsidR="00AB5767" w:rsidRPr="006E77BD" w:rsidTr="00AB5767">
        <w:trPr>
          <w:trHeight w:val="222"/>
        </w:trPr>
        <w:tc>
          <w:tcPr>
            <w:tcW w:w="5508" w:type="dxa"/>
            <w:gridSpan w:val="3"/>
          </w:tcPr>
          <w:p w:rsidR="00B0495A" w:rsidRPr="00443F30" w:rsidRDefault="00B0495A" w:rsidP="00590D36">
            <w:pPr>
              <w:pStyle w:val="Title"/>
              <w:rPr>
                <w:rStyle w:val="LocationChar"/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43F30">
              <w:rPr>
                <w:rFonts w:asciiTheme="minorHAnsi" w:hAnsiTheme="minorHAnsi"/>
                <w:sz w:val="20"/>
                <w:szCs w:val="20"/>
              </w:rPr>
              <w:t>Chief Technology Officer &amp; Co-Founder</w:t>
            </w:r>
          </w:p>
          <w:p w:rsidR="00B0495A" w:rsidRPr="006E77BD" w:rsidRDefault="00B0495A" w:rsidP="00F21B6D">
            <w:pPr>
              <w:pStyle w:val="bulletedlist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Develop</w:t>
            </w:r>
            <w:r w:rsidR="00AB5767">
              <w:rPr>
                <w:rFonts w:cstheme="minorHAnsi"/>
                <w:szCs w:val="20"/>
              </w:rPr>
              <w:t>ed</w:t>
            </w:r>
            <w:r w:rsidRPr="006E77BD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and Architect</w:t>
            </w:r>
            <w:r w:rsidR="00AB5767">
              <w:rPr>
                <w:rFonts w:cstheme="minorHAnsi"/>
                <w:szCs w:val="20"/>
              </w:rPr>
              <w:t>ed</w:t>
            </w:r>
            <w:r>
              <w:rPr>
                <w:rFonts w:cstheme="minorHAnsi"/>
                <w:szCs w:val="20"/>
              </w:rPr>
              <w:t xml:space="preserve"> in Android, </w:t>
            </w:r>
            <w:proofErr w:type="spellStart"/>
            <w:r w:rsidRPr="006E77BD">
              <w:rPr>
                <w:rFonts w:cstheme="minorHAnsi"/>
                <w:szCs w:val="20"/>
              </w:rPr>
              <w:t>iOS</w:t>
            </w:r>
            <w:proofErr w:type="spellEnd"/>
            <w:r>
              <w:rPr>
                <w:rFonts w:cstheme="minorHAnsi"/>
                <w:szCs w:val="20"/>
              </w:rPr>
              <w:t>, and PHP</w:t>
            </w:r>
            <w:r w:rsidRPr="006E77BD">
              <w:rPr>
                <w:rFonts w:cstheme="minorHAnsi"/>
                <w:szCs w:val="20"/>
              </w:rPr>
              <w:t xml:space="preserve"> Platforms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Coordinate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and Manage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a Development Team</w:t>
            </w:r>
          </w:p>
          <w:p w:rsidR="00B0495A" w:rsidRPr="006E77BD" w:rsidRDefault="00B0495A" w:rsidP="009A09C6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Fonts w:cstheme="minorHAnsi"/>
              </w:rPr>
            </w:pPr>
            <w:r w:rsidRPr="006E77BD">
              <w:rPr>
                <w:rFonts w:cstheme="minorHAnsi"/>
              </w:rPr>
              <w:t>Combine</w:t>
            </w:r>
            <w:r w:rsidR="00AB5767">
              <w:rPr>
                <w:rFonts w:cstheme="minorHAnsi"/>
              </w:rPr>
              <w:t>d</w:t>
            </w:r>
            <w:r w:rsidRPr="006E77BD">
              <w:rPr>
                <w:rFonts w:cstheme="minorHAnsi"/>
              </w:rPr>
              <w:t xml:space="preserve"> Technical</w:t>
            </w:r>
            <w:r w:rsidR="009A09C6">
              <w:rPr>
                <w:rFonts w:cstheme="minorHAnsi"/>
              </w:rPr>
              <w:t xml:space="preserve"> and Business Ideas to Create a </w:t>
            </w:r>
            <w:r w:rsidR="00FC6318">
              <w:rPr>
                <w:rFonts w:cstheme="minorHAnsi"/>
              </w:rPr>
              <w:t>Economically Sound</w:t>
            </w:r>
            <w:r w:rsidR="009A09C6">
              <w:rPr>
                <w:rFonts w:cstheme="minorHAnsi"/>
              </w:rPr>
              <w:t xml:space="preserve"> </w:t>
            </w:r>
            <w:r w:rsidRPr="006E77BD">
              <w:rPr>
                <w:rFonts w:cstheme="minorHAnsi"/>
              </w:rPr>
              <w:t>Application</w:t>
            </w:r>
          </w:p>
        </w:tc>
        <w:tc>
          <w:tcPr>
            <w:tcW w:w="3240" w:type="dxa"/>
            <w:gridSpan w:val="2"/>
          </w:tcPr>
          <w:p w:rsidR="00B0495A" w:rsidRPr="00443F30" w:rsidRDefault="00B0495A" w:rsidP="002C3D46">
            <w:pPr>
              <w:pStyle w:val="CompanyName"/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</w:pPr>
            <w:proofErr w:type="spellStart"/>
            <w:r w:rsidRPr="00443F30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>ByME</w:t>
            </w:r>
            <w:proofErr w:type="spellEnd"/>
            <w:r w:rsidRPr="00443F30">
              <w:rPr>
                <w:rStyle w:val="LocationChar"/>
                <w:rFonts w:asciiTheme="minorHAnsi" w:hAnsiTheme="minorHAnsi"/>
                <w:i/>
                <w:sz w:val="20"/>
                <w:szCs w:val="20"/>
              </w:rPr>
              <w:t xml:space="preserve"> LLC.</w:t>
            </w:r>
          </w:p>
          <w:p w:rsidR="00B0495A" w:rsidRPr="006E77BD" w:rsidRDefault="00B0495A" w:rsidP="002C3D46">
            <w:pPr>
              <w:pStyle w:val="CompanySub"/>
            </w:pPr>
            <w:r w:rsidRPr="006E77BD">
              <w:rPr>
                <w:rStyle w:val="LocationChar"/>
                <w:rFonts w:asciiTheme="minorHAnsi" w:hAnsiTheme="minorHAnsi"/>
                <w:sz w:val="20"/>
                <w:szCs w:val="20"/>
              </w:rPr>
              <w:t>Minneapolis,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AB576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July 2010 – </w:t>
            </w:r>
            <w:r w:rsidR="00AB5767">
              <w:rPr>
                <w:rFonts w:cstheme="minorHAnsi"/>
                <w:szCs w:val="20"/>
              </w:rPr>
              <w:t>Jan 2012</w:t>
            </w:r>
          </w:p>
        </w:tc>
      </w:tr>
      <w:tr w:rsidR="00AB5767" w:rsidRPr="006E77BD" w:rsidTr="00AB5767">
        <w:trPr>
          <w:trHeight w:val="392"/>
        </w:trPr>
        <w:tc>
          <w:tcPr>
            <w:tcW w:w="5508" w:type="dxa"/>
            <w:gridSpan w:val="3"/>
          </w:tcPr>
          <w:p w:rsidR="00B0495A" w:rsidRPr="00443F30" w:rsidRDefault="00B0495A" w:rsidP="00590D36">
            <w:pPr>
              <w:pStyle w:val="Title"/>
              <w:rPr>
                <w:rFonts w:asciiTheme="minorHAnsi" w:hAnsiTheme="minorHAnsi"/>
                <w:sz w:val="20"/>
                <w:szCs w:val="20"/>
              </w:rPr>
            </w:pPr>
            <w:r w:rsidRPr="00443F30">
              <w:rPr>
                <w:rFonts w:asciiTheme="minorHAnsi" w:hAnsiTheme="minorHAnsi"/>
                <w:sz w:val="20"/>
                <w:szCs w:val="20"/>
              </w:rPr>
              <w:t>Computer Repair Technician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0"/>
              <w:ind w:left="210" w:hanging="180"/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Repaired and Constructed Computers</w:t>
            </w:r>
          </w:p>
          <w:p w:rsidR="00B0495A" w:rsidRPr="006E77BD" w:rsidRDefault="00B0495A" w:rsidP="00F21B6D">
            <w:pPr>
              <w:pStyle w:val="bulletedlistlastline"/>
              <w:tabs>
                <w:tab w:val="clear" w:pos="288"/>
                <w:tab w:val="num" w:pos="210"/>
              </w:tabs>
              <w:spacing w:after="40"/>
              <w:ind w:left="210" w:hanging="180"/>
              <w:rPr>
                <w:rFonts w:cstheme="minorHAnsi"/>
              </w:rPr>
            </w:pPr>
            <w:r w:rsidRPr="006E77BD">
              <w:rPr>
                <w:rStyle w:val="bulletedlistlastlineChar"/>
                <w:rFonts w:asciiTheme="minorHAnsi" w:hAnsiTheme="minorHAnsi" w:cstheme="minorHAnsi"/>
                <w:sz w:val="20"/>
                <w:szCs w:val="20"/>
              </w:rPr>
              <w:t>Consulted Customer on Computer Usage</w:t>
            </w:r>
          </w:p>
        </w:tc>
        <w:tc>
          <w:tcPr>
            <w:tcW w:w="3240" w:type="dxa"/>
            <w:gridSpan w:val="2"/>
          </w:tcPr>
          <w:p w:rsidR="00B0495A" w:rsidRPr="00443F30" w:rsidRDefault="00B0495A" w:rsidP="002C3D46">
            <w:pPr>
              <w:pStyle w:val="CompanyName"/>
              <w:rPr>
                <w:szCs w:val="20"/>
              </w:rPr>
            </w:pPr>
            <w:r w:rsidRPr="00443F30">
              <w:rPr>
                <w:szCs w:val="20"/>
              </w:rPr>
              <w:t>After Hours Computer Repair</w:t>
            </w:r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</w:p>
        </w:tc>
        <w:tc>
          <w:tcPr>
            <w:tcW w:w="2268" w:type="dxa"/>
          </w:tcPr>
          <w:p w:rsidR="00B0495A" w:rsidRPr="006E77BD" w:rsidRDefault="00B0495A" w:rsidP="00DD6987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July 2009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F1610A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Education</w:t>
            </w:r>
          </w:p>
        </w:tc>
      </w:tr>
      <w:tr w:rsidR="00095AC3" w:rsidRPr="006E77BD" w:rsidTr="00AB5767">
        <w:trPr>
          <w:trHeight w:val="222"/>
        </w:trPr>
        <w:tc>
          <w:tcPr>
            <w:tcW w:w="5508" w:type="dxa"/>
            <w:gridSpan w:val="3"/>
            <w:tcBorders>
              <w:top w:val="single" w:sz="4" w:space="0" w:color="999999"/>
            </w:tcBorders>
          </w:tcPr>
          <w:p w:rsidR="006B0017" w:rsidRPr="00443F30" w:rsidRDefault="003365B9" w:rsidP="00590D36">
            <w:pPr>
              <w:rPr>
                <w:szCs w:val="20"/>
              </w:rPr>
            </w:pPr>
            <w:r w:rsidRPr="00443F30">
              <w:rPr>
                <w:rStyle w:val="TitleChar"/>
                <w:rFonts w:asciiTheme="minorHAnsi" w:hAnsiTheme="minorHAnsi"/>
                <w:sz w:val="20"/>
                <w:szCs w:val="20"/>
              </w:rPr>
              <w:t>Bachelor</w:t>
            </w:r>
            <w:r w:rsidR="00FA6CF5" w:rsidRPr="00443F30">
              <w:rPr>
                <w:rStyle w:val="TitleChar"/>
                <w:rFonts w:asciiTheme="minorHAnsi" w:hAnsiTheme="minorHAnsi"/>
                <w:sz w:val="20"/>
                <w:szCs w:val="20"/>
              </w:rPr>
              <w:t xml:space="preserve"> </w:t>
            </w:r>
            <w:r w:rsidR="00B0495A" w:rsidRPr="00443F30">
              <w:rPr>
                <w:rStyle w:val="TitleChar"/>
                <w:rFonts w:asciiTheme="minorHAnsi" w:hAnsiTheme="minorHAnsi"/>
                <w:sz w:val="20"/>
                <w:szCs w:val="20"/>
              </w:rPr>
              <w:t>of Science</w:t>
            </w:r>
          </w:p>
          <w:p w:rsidR="00B0495A" w:rsidRPr="00B954BE" w:rsidRDefault="006B0017" w:rsidP="00590D36">
            <w:pPr>
              <w:rPr>
                <w:szCs w:val="20"/>
              </w:rPr>
            </w:pPr>
            <w:r>
              <w:t xml:space="preserve">  </w:t>
            </w:r>
            <w:r w:rsidR="00B0495A" w:rsidRPr="00B954BE">
              <w:rPr>
                <w:i/>
                <w:szCs w:val="20"/>
              </w:rPr>
              <w:t>Computer Information Systems</w:t>
            </w:r>
          </w:p>
          <w:p w:rsidR="00B0495A" w:rsidRPr="006B0017" w:rsidRDefault="006B0017" w:rsidP="00590D36">
            <w:pPr>
              <w:rPr>
                <w:b/>
                <w:i/>
              </w:rPr>
            </w:pPr>
            <w:r w:rsidRPr="00B954BE">
              <w:rPr>
                <w:b/>
                <w:szCs w:val="20"/>
              </w:rPr>
              <w:t xml:space="preserve">  </w:t>
            </w:r>
            <w:r w:rsidR="00B0495A" w:rsidRPr="00B954BE">
              <w:rPr>
                <w:b/>
                <w:i/>
                <w:szCs w:val="20"/>
              </w:rPr>
              <w:t>Concentration: Software Engineering</w:t>
            </w:r>
          </w:p>
        </w:tc>
        <w:tc>
          <w:tcPr>
            <w:tcW w:w="3240" w:type="dxa"/>
            <w:gridSpan w:val="2"/>
            <w:tcBorders>
              <w:top w:val="single" w:sz="4" w:space="0" w:color="999999"/>
            </w:tcBorders>
          </w:tcPr>
          <w:p w:rsidR="00AB5767" w:rsidRPr="00443F30" w:rsidRDefault="00AB5767" w:rsidP="002C3D46">
            <w:pPr>
              <w:pStyle w:val="CompanyName"/>
              <w:rPr>
                <w:szCs w:val="20"/>
              </w:rPr>
            </w:pPr>
            <w:r w:rsidRPr="00443F30">
              <w:rPr>
                <w:szCs w:val="20"/>
              </w:rPr>
              <w:t xml:space="preserve">The College of St. </w:t>
            </w:r>
            <w:proofErr w:type="spellStart"/>
            <w:r w:rsidRPr="00443F30">
              <w:rPr>
                <w:szCs w:val="20"/>
              </w:rPr>
              <w:t>Scholastica</w:t>
            </w:r>
            <w:proofErr w:type="spellEnd"/>
          </w:p>
          <w:p w:rsidR="00B0495A" w:rsidRPr="00590D36" w:rsidRDefault="00B0495A" w:rsidP="002C3D46">
            <w:pPr>
              <w:pStyle w:val="CompanySub"/>
            </w:pPr>
            <w:r w:rsidRPr="00590D36">
              <w:t>Duluth, MN</w:t>
            </w:r>
          </w:p>
        </w:tc>
        <w:tc>
          <w:tcPr>
            <w:tcW w:w="2268" w:type="dxa"/>
            <w:tcBorders>
              <w:top w:val="single" w:sz="4" w:space="0" w:color="999999"/>
            </w:tcBorders>
          </w:tcPr>
          <w:p w:rsidR="00B0495A" w:rsidRPr="006E77BD" w:rsidRDefault="00B0495A" w:rsidP="00807DAB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Sep 2007 – May 2011</w:t>
            </w:r>
          </w:p>
        </w:tc>
      </w:tr>
      <w:tr w:rsidR="00B0495A" w:rsidRPr="006E77BD" w:rsidTr="00B0495A">
        <w:trPr>
          <w:trHeight w:val="144"/>
        </w:trPr>
        <w:tc>
          <w:tcPr>
            <w:tcW w:w="0" w:type="auto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F3F3F3"/>
          </w:tcPr>
          <w:p w:rsidR="00B0495A" w:rsidRPr="00443F30" w:rsidRDefault="00B0495A" w:rsidP="00B954BE">
            <w:pPr>
              <w:pStyle w:val="Heading1"/>
              <w:spacing w:before="0" w:after="0"/>
              <w:rPr>
                <w:rFonts w:cstheme="minorHAnsi"/>
                <w:b/>
                <w:bCs/>
                <w:caps w:val="0"/>
                <w:szCs w:val="20"/>
              </w:rPr>
            </w:pPr>
            <w:r w:rsidRPr="00443F30">
              <w:rPr>
                <w:rFonts w:cstheme="minorHAnsi"/>
                <w:b/>
                <w:bCs/>
                <w:caps w:val="0"/>
                <w:szCs w:val="20"/>
              </w:rPr>
              <w:t>Affiliations &amp; Interests</w:t>
            </w:r>
          </w:p>
        </w:tc>
      </w:tr>
      <w:tr w:rsidR="002C3D46" w:rsidRPr="006E77BD" w:rsidTr="00077E78">
        <w:trPr>
          <w:trHeight w:val="413"/>
        </w:trPr>
        <w:tc>
          <w:tcPr>
            <w:tcW w:w="4788" w:type="dxa"/>
          </w:tcPr>
          <w:p w:rsidR="00B0495A" w:rsidRPr="00443F30" w:rsidRDefault="008932D8" w:rsidP="00AB5767">
            <w:pPr>
              <w:pStyle w:val="Title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Software Engineer</w:t>
            </w:r>
            <w:r w:rsidR="001D5BC7"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, </w:t>
            </w:r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Volunteer</w:t>
            </w:r>
          </w:p>
        </w:tc>
        <w:tc>
          <w:tcPr>
            <w:tcW w:w="3960" w:type="dxa"/>
            <w:gridSpan w:val="4"/>
          </w:tcPr>
          <w:p w:rsidR="00590D36" w:rsidRPr="00443F30" w:rsidRDefault="008932D8" w:rsidP="00450594">
            <w:pPr>
              <w:pStyle w:val="CompanyName"/>
              <w:rPr>
                <w:szCs w:val="20"/>
              </w:rPr>
            </w:pPr>
            <w:proofErr w:type="spellStart"/>
            <w:r w:rsidRPr="00443F30">
              <w:rPr>
                <w:szCs w:val="20"/>
              </w:rPr>
              <w:t>Vecna</w:t>
            </w:r>
            <w:proofErr w:type="spellEnd"/>
            <w:r w:rsidRPr="00443F30">
              <w:rPr>
                <w:szCs w:val="20"/>
              </w:rPr>
              <w:t xml:space="preserve"> Cares</w:t>
            </w:r>
          </w:p>
          <w:p w:rsidR="008932D8" w:rsidRPr="008932D8" w:rsidRDefault="008932D8" w:rsidP="002C3D46">
            <w:pPr>
              <w:pStyle w:val="CompanySub"/>
            </w:pPr>
            <w:r>
              <w:t>Cambridge, MA</w:t>
            </w:r>
          </w:p>
        </w:tc>
        <w:tc>
          <w:tcPr>
            <w:tcW w:w="2268" w:type="dxa"/>
          </w:tcPr>
          <w:p w:rsidR="00077E78" w:rsidRPr="006E77BD" w:rsidRDefault="008932D8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Nov 2011</w:t>
            </w:r>
            <w:r w:rsidR="00B0495A" w:rsidRPr="006E77BD">
              <w:rPr>
                <w:rFonts w:cstheme="minorHAnsi"/>
                <w:szCs w:val="20"/>
              </w:rPr>
              <w:t xml:space="preserve">– </w:t>
            </w:r>
            <w:r>
              <w:rPr>
                <w:rFonts w:cstheme="minorHAnsi"/>
                <w:szCs w:val="20"/>
              </w:rPr>
              <w:t>Present</w:t>
            </w:r>
          </w:p>
          <w:p w:rsidR="00B0495A" w:rsidRPr="006E77BD" w:rsidRDefault="00B0495A" w:rsidP="00E62231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443F30" w:rsidRDefault="008932D8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President</w:t>
            </w:r>
          </w:p>
        </w:tc>
        <w:tc>
          <w:tcPr>
            <w:tcW w:w="3960" w:type="dxa"/>
            <w:gridSpan w:val="4"/>
          </w:tcPr>
          <w:p w:rsidR="008932D8" w:rsidRPr="00443F30" w:rsidRDefault="008932D8" w:rsidP="008932D8">
            <w:pPr>
              <w:pStyle w:val="CompanyName"/>
              <w:rPr>
                <w:szCs w:val="20"/>
              </w:rPr>
            </w:pPr>
            <w:r w:rsidRPr="00443F30">
              <w:rPr>
                <w:szCs w:val="20"/>
              </w:rPr>
              <w:t xml:space="preserve">St. </w:t>
            </w:r>
            <w:proofErr w:type="spellStart"/>
            <w:r w:rsidRPr="00443F30">
              <w:rPr>
                <w:szCs w:val="20"/>
              </w:rPr>
              <w:t>Scholastica</w:t>
            </w:r>
            <w:proofErr w:type="spellEnd"/>
            <w:r w:rsidRPr="00443F30">
              <w:rPr>
                <w:szCs w:val="20"/>
              </w:rPr>
              <w:t xml:space="preserve"> Computer Club</w:t>
            </w:r>
          </w:p>
          <w:p w:rsidR="00590D36" w:rsidRPr="00590D36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8932D8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20"/>
        </w:trPr>
        <w:tc>
          <w:tcPr>
            <w:tcW w:w="4788" w:type="dxa"/>
          </w:tcPr>
          <w:p w:rsidR="00B0495A" w:rsidRPr="00443F30" w:rsidRDefault="008932D8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Co-Founder</w:t>
            </w:r>
          </w:p>
        </w:tc>
        <w:tc>
          <w:tcPr>
            <w:tcW w:w="3960" w:type="dxa"/>
            <w:gridSpan w:val="4"/>
          </w:tcPr>
          <w:p w:rsidR="008932D8" w:rsidRPr="00443F30" w:rsidRDefault="008932D8" w:rsidP="008932D8">
            <w:pPr>
              <w:pStyle w:val="CompanyName"/>
              <w:rPr>
                <w:szCs w:val="20"/>
              </w:rPr>
            </w:pPr>
            <w:r w:rsidRPr="00443F30">
              <w:rPr>
                <w:szCs w:val="20"/>
              </w:rPr>
              <w:t>Campus Freelance Computer Repair</w:t>
            </w:r>
          </w:p>
          <w:p w:rsidR="00590D36" w:rsidRPr="00AB5767" w:rsidRDefault="008932D8" w:rsidP="008932D8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8932D8" w:rsidP="00B0495A">
            <w:pPr>
              <w:pStyle w:val="Dates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Fall 2007</w:t>
            </w:r>
            <w:r w:rsidR="00B0495A" w:rsidRPr="006E77BD">
              <w:rPr>
                <w:rFonts w:cstheme="minorHAnsi"/>
                <w:szCs w:val="20"/>
              </w:rPr>
              <w:t xml:space="preserve"> – </w:t>
            </w:r>
            <w:r w:rsidR="00B0495A"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395"/>
        </w:trPr>
        <w:tc>
          <w:tcPr>
            <w:tcW w:w="4788" w:type="dxa"/>
          </w:tcPr>
          <w:p w:rsidR="00B0495A" w:rsidRPr="00443F30" w:rsidRDefault="00B0495A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Pr="00443F30" w:rsidRDefault="00AB5767" w:rsidP="002C3D46">
            <w:pPr>
              <w:pStyle w:val="CompanyName"/>
              <w:rPr>
                <w:szCs w:val="20"/>
              </w:rPr>
            </w:pPr>
            <w:r w:rsidRPr="00443F30">
              <w:rPr>
                <w:szCs w:val="20"/>
              </w:rPr>
              <w:t xml:space="preserve">St. </w:t>
            </w:r>
            <w:proofErr w:type="spellStart"/>
            <w:r w:rsidRPr="00443F30">
              <w:rPr>
                <w:szCs w:val="20"/>
              </w:rPr>
              <w:t>Scholastica</w:t>
            </w:r>
            <w:proofErr w:type="spellEnd"/>
            <w:r w:rsidRPr="00443F30">
              <w:rPr>
                <w:szCs w:val="20"/>
              </w:rPr>
              <w:t xml:space="preserve"> Programming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>Fall 200</w:t>
            </w:r>
            <w:r w:rsidR="00AB5767">
              <w:rPr>
                <w:rFonts w:cstheme="minorHAnsi"/>
                <w:szCs w:val="20"/>
              </w:rPr>
              <w:t>9</w:t>
            </w:r>
            <w:r w:rsidRPr="006E77BD">
              <w:rPr>
                <w:rFonts w:cstheme="minorHAnsi"/>
                <w:szCs w:val="20"/>
              </w:rPr>
              <w:t xml:space="preserve"> – </w:t>
            </w:r>
            <w:r>
              <w:rPr>
                <w:rFonts w:cstheme="minorHAnsi"/>
                <w:szCs w:val="20"/>
              </w:rPr>
              <w:t>May 2011</w:t>
            </w:r>
          </w:p>
          <w:p w:rsidR="00B0495A" w:rsidRPr="006E77BD" w:rsidRDefault="00B0495A" w:rsidP="00B0495A">
            <w:pPr>
              <w:pStyle w:val="bulletedlist"/>
              <w:numPr>
                <w:ilvl w:val="0"/>
                <w:numId w:val="0"/>
              </w:numPr>
              <w:spacing w:after="0"/>
              <w:jc w:val="right"/>
              <w:rPr>
                <w:rFonts w:cstheme="minorHAnsi"/>
                <w:szCs w:val="20"/>
              </w:rPr>
            </w:pPr>
          </w:p>
        </w:tc>
      </w:tr>
      <w:tr w:rsidR="00AB5767" w:rsidRPr="006E77BD" w:rsidTr="00077E78">
        <w:trPr>
          <w:trHeight w:val="404"/>
        </w:trPr>
        <w:tc>
          <w:tcPr>
            <w:tcW w:w="4788" w:type="dxa"/>
          </w:tcPr>
          <w:p w:rsidR="00B0495A" w:rsidRPr="00443F30" w:rsidRDefault="00B0495A" w:rsidP="00B954BE">
            <w:pPr>
              <w:pStyle w:val="Title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>Captain</w:t>
            </w:r>
          </w:p>
        </w:tc>
        <w:tc>
          <w:tcPr>
            <w:tcW w:w="3960" w:type="dxa"/>
            <w:gridSpan w:val="4"/>
          </w:tcPr>
          <w:p w:rsidR="00B0495A" w:rsidRPr="00443F30" w:rsidRDefault="00AB5767" w:rsidP="002C3D46">
            <w:pPr>
              <w:pStyle w:val="CompanyName"/>
              <w:rPr>
                <w:szCs w:val="20"/>
              </w:rPr>
            </w:pPr>
            <w:r w:rsidRPr="00443F30">
              <w:rPr>
                <w:szCs w:val="20"/>
              </w:rPr>
              <w:t xml:space="preserve">St. </w:t>
            </w:r>
            <w:proofErr w:type="spellStart"/>
            <w:r w:rsidRPr="00443F30">
              <w:rPr>
                <w:szCs w:val="20"/>
              </w:rPr>
              <w:t>Scholastica</w:t>
            </w:r>
            <w:proofErr w:type="spellEnd"/>
            <w:r w:rsidRPr="00443F30">
              <w:rPr>
                <w:szCs w:val="20"/>
              </w:rPr>
              <w:t xml:space="preserve"> Robotics Team</w:t>
            </w:r>
          </w:p>
          <w:p w:rsidR="00590D36" w:rsidRPr="00590D36" w:rsidRDefault="00590D36" w:rsidP="002C3D46">
            <w:pPr>
              <w:pStyle w:val="CompanySub"/>
              <w:rPr>
                <w:b/>
              </w:rPr>
            </w:pPr>
            <w:r>
              <w:t>Duluth, MN</w:t>
            </w:r>
          </w:p>
        </w:tc>
        <w:tc>
          <w:tcPr>
            <w:tcW w:w="2268" w:type="dxa"/>
          </w:tcPr>
          <w:p w:rsidR="00B0495A" w:rsidRPr="006E77BD" w:rsidRDefault="00B0495A" w:rsidP="00B0495A">
            <w:pPr>
              <w:pStyle w:val="Dates"/>
              <w:rPr>
                <w:rFonts w:cstheme="minorHAnsi"/>
                <w:szCs w:val="20"/>
              </w:rPr>
            </w:pPr>
            <w:r w:rsidRPr="006E77BD">
              <w:rPr>
                <w:rFonts w:cstheme="minorHAnsi"/>
                <w:szCs w:val="20"/>
              </w:rPr>
              <w:t xml:space="preserve">Fall 2009 – </w:t>
            </w:r>
            <w:r>
              <w:rPr>
                <w:rFonts w:cstheme="minorHAnsi"/>
                <w:szCs w:val="20"/>
              </w:rPr>
              <w:t>May 2011</w:t>
            </w:r>
          </w:p>
        </w:tc>
      </w:tr>
      <w:tr w:rsidR="00AB5767" w:rsidRPr="006E77BD" w:rsidTr="00077E78">
        <w:trPr>
          <w:trHeight w:val="512"/>
        </w:trPr>
        <w:tc>
          <w:tcPr>
            <w:tcW w:w="11016" w:type="dxa"/>
            <w:gridSpan w:val="6"/>
            <w:tcBorders>
              <w:bottom w:val="single" w:sz="4" w:space="0" w:color="auto"/>
            </w:tcBorders>
          </w:tcPr>
          <w:p w:rsidR="00AB5767" w:rsidRPr="00443F30" w:rsidRDefault="00AB5767" w:rsidP="00B954BE">
            <w:pPr>
              <w:pStyle w:val="Title"/>
              <w:spacing w:before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443F30">
              <w:rPr>
                <w:rFonts w:asciiTheme="minorHAnsi" w:hAnsiTheme="minorHAnsi" w:cstheme="minorHAnsi"/>
                <w:sz w:val="20"/>
                <w:szCs w:val="20"/>
              </w:rPr>
              <w:t xml:space="preserve">Proficient Mechanic: </w:t>
            </w:r>
            <w:r w:rsidRPr="00443F30">
              <w:rPr>
                <w:rFonts w:asciiTheme="minorHAnsi" w:hAnsiTheme="minorHAnsi" w:cstheme="minorHAnsi"/>
                <w:b w:val="0"/>
                <w:sz w:val="20"/>
                <w:szCs w:val="20"/>
              </w:rPr>
              <w:t>Performance Vehicles</w:t>
            </w:r>
          </w:p>
          <w:p w:rsidR="00590D36" w:rsidRPr="006E77BD" w:rsidRDefault="00AB5767" w:rsidP="00B954BE">
            <w:pPr>
              <w:pStyle w:val="Dates"/>
              <w:spacing w:before="0"/>
              <w:jc w:val="left"/>
              <w:rPr>
                <w:rFonts w:cstheme="minorHAnsi"/>
                <w:szCs w:val="20"/>
              </w:rPr>
            </w:pPr>
            <w:r w:rsidRPr="00AB5767">
              <w:rPr>
                <w:rFonts w:cstheme="minorHAnsi"/>
                <w:b/>
                <w:szCs w:val="20"/>
              </w:rPr>
              <w:t>Enthusiast:</w:t>
            </w:r>
            <w:r w:rsidRPr="006E77BD">
              <w:rPr>
                <w:rFonts w:cstheme="minorHAnsi"/>
                <w:szCs w:val="20"/>
              </w:rPr>
              <w:t xml:space="preserve"> Recreational Sports</w:t>
            </w:r>
          </w:p>
        </w:tc>
      </w:tr>
    </w:tbl>
    <w:p w:rsidR="00B809DC" w:rsidRPr="006E77BD" w:rsidRDefault="00B809DC" w:rsidP="00B954BE">
      <w:pPr>
        <w:pStyle w:val="Footer"/>
        <w:spacing w:before="40"/>
        <w:jc w:val="center"/>
        <w:rPr>
          <w:rFonts w:cstheme="minorHAnsi"/>
          <w:i/>
        </w:rPr>
      </w:pPr>
      <w:r w:rsidRPr="006E77BD">
        <w:rPr>
          <w:rFonts w:cstheme="minorHAnsi"/>
          <w:i/>
        </w:rPr>
        <w:t>References Available Upon Request</w:t>
      </w:r>
    </w:p>
    <w:sectPr w:rsidR="00B809DC" w:rsidRPr="006E77BD" w:rsidSect="00243499">
      <w:pgSz w:w="12240" w:h="15840"/>
      <w:pgMar w:top="576" w:right="576" w:bottom="691" w:left="5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0008" w:rsidRDefault="003F0008" w:rsidP="00E748B3">
      <w:pPr>
        <w:spacing w:line="240" w:lineRule="auto"/>
      </w:pPr>
      <w:r>
        <w:separator/>
      </w:r>
    </w:p>
  </w:endnote>
  <w:endnote w:type="continuationSeparator" w:id="0">
    <w:p w:rsidR="003F0008" w:rsidRDefault="003F0008" w:rsidP="00E748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0008" w:rsidRDefault="003F0008" w:rsidP="00E748B3">
      <w:pPr>
        <w:spacing w:line="240" w:lineRule="auto"/>
      </w:pPr>
      <w:r>
        <w:separator/>
      </w:r>
    </w:p>
  </w:footnote>
  <w:footnote w:type="continuationSeparator" w:id="0">
    <w:p w:rsidR="003F0008" w:rsidRDefault="003F0008" w:rsidP="00E748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C85E5D"/>
    <w:multiLevelType w:val="hybridMultilevel"/>
    <w:tmpl w:val="EA50AAD0"/>
    <w:lvl w:ilvl="0" w:tplc="472CE7FA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F48458F"/>
    <w:multiLevelType w:val="hybridMultilevel"/>
    <w:tmpl w:val="6A0A7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>
    <w:nsid w:val="69B63BEE"/>
    <w:multiLevelType w:val="multilevel"/>
    <w:tmpl w:val="C26429BC"/>
    <w:lvl w:ilvl="0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BB9741F"/>
    <w:multiLevelType w:val="hybridMultilevel"/>
    <w:tmpl w:val="53A6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2E5C51"/>
    <w:multiLevelType w:val="hybridMultilevel"/>
    <w:tmpl w:val="47643690"/>
    <w:lvl w:ilvl="0" w:tplc="BDB66140">
      <w:numFmt w:val="bullet"/>
      <w:lvlText w:val="·"/>
      <w:lvlJc w:val="left"/>
      <w:pPr>
        <w:tabs>
          <w:tab w:val="num" w:pos="2760"/>
        </w:tabs>
        <w:ind w:left="27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10"/>
  </w:num>
  <w:num w:numId="9">
    <w:abstractNumId w:val="8"/>
  </w:num>
  <w:num w:numId="10">
    <w:abstractNumId w:val="3"/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attachedTemplate r:id="rId1"/>
  <w:stylePaneFormatFilter w:val="3F01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2834"/>
    <w:rsid w:val="000022EB"/>
    <w:rsid w:val="00006EF0"/>
    <w:rsid w:val="0005708A"/>
    <w:rsid w:val="00075E73"/>
    <w:rsid w:val="00076532"/>
    <w:rsid w:val="00077E78"/>
    <w:rsid w:val="00095AC3"/>
    <w:rsid w:val="000A5EE0"/>
    <w:rsid w:val="000C50E8"/>
    <w:rsid w:val="000E080A"/>
    <w:rsid w:val="000E2C68"/>
    <w:rsid w:val="0010036A"/>
    <w:rsid w:val="0010077D"/>
    <w:rsid w:val="00116018"/>
    <w:rsid w:val="00121A66"/>
    <w:rsid w:val="001243A1"/>
    <w:rsid w:val="001254A0"/>
    <w:rsid w:val="00127605"/>
    <w:rsid w:val="00141A36"/>
    <w:rsid w:val="00143DAB"/>
    <w:rsid w:val="00165EBB"/>
    <w:rsid w:val="00170617"/>
    <w:rsid w:val="00185F56"/>
    <w:rsid w:val="00190664"/>
    <w:rsid w:val="001C0389"/>
    <w:rsid w:val="001C5C33"/>
    <w:rsid w:val="001C6708"/>
    <w:rsid w:val="001C788D"/>
    <w:rsid w:val="001D5BC7"/>
    <w:rsid w:val="001E3BC3"/>
    <w:rsid w:val="00243499"/>
    <w:rsid w:val="002571E3"/>
    <w:rsid w:val="002744AE"/>
    <w:rsid w:val="002911C8"/>
    <w:rsid w:val="002C3D46"/>
    <w:rsid w:val="002E6CE6"/>
    <w:rsid w:val="00301257"/>
    <w:rsid w:val="00312410"/>
    <w:rsid w:val="00331AB0"/>
    <w:rsid w:val="00334ED6"/>
    <w:rsid w:val="003365B9"/>
    <w:rsid w:val="00354C25"/>
    <w:rsid w:val="00361AFB"/>
    <w:rsid w:val="003731AA"/>
    <w:rsid w:val="00373E8D"/>
    <w:rsid w:val="00374E86"/>
    <w:rsid w:val="00381C0C"/>
    <w:rsid w:val="003A4F11"/>
    <w:rsid w:val="003B3B3F"/>
    <w:rsid w:val="003B50B4"/>
    <w:rsid w:val="003F0008"/>
    <w:rsid w:val="003F0FD9"/>
    <w:rsid w:val="003F5303"/>
    <w:rsid w:val="003F7A27"/>
    <w:rsid w:val="004005BE"/>
    <w:rsid w:val="00405294"/>
    <w:rsid w:val="00406AFB"/>
    <w:rsid w:val="00413A50"/>
    <w:rsid w:val="00423D05"/>
    <w:rsid w:val="00443F30"/>
    <w:rsid w:val="00450594"/>
    <w:rsid w:val="00451641"/>
    <w:rsid w:val="00466F12"/>
    <w:rsid w:val="00474337"/>
    <w:rsid w:val="004907A3"/>
    <w:rsid w:val="0049617B"/>
    <w:rsid w:val="004A148B"/>
    <w:rsid w:val="004A207E"/>
    <w:rsid w:val="004A5CC2"/>
    <w:rsid w:val="004B3C50"/>
    <w:rsid w:val="004C52D2"/>
    <w:rsid w:val="004F23D7"/>
    <w:rsid w:val="004F5067"/>
    <w:rsid w:val="004F5AB3"/>
    <w:rsid w:val="00501844"/>
    <w:rsid w:val="0051190F"/>
    <w:rsid w:val="00511AC4"/>
    <w:rsid w:val="00542F5A"/>
    <w:rsid w:val="00576216"/>
    <w:rsid w:val="00590D36"/>
    <w:rsid w:val="005A06D6"/>
    <w:rsid w:val="005C5D33"/>
    <w:rsid w:val="005C64C4"/>
    <w:rsid w:val="005C6BD1"/>
    <w:rsid w:val="005E3E01"/>
    <w:rsid w:val="005E5BEE"/>
    <w:rsid w:val="00600033"/>
    <w:rsid w:val="00616444"/>
    <w:rsid w:val="006224BD"/>
    <w:rsid w:val="00635942"/>
    <w:rsid w:val="00651403"/>
    <w:rsid w:val="00656D68"/>
    <w:rsid w:val="00680BD9"/>
    <w:rsid w:val="006832E2"/>
    <w:rsid w:val="00684A4E"/>
    <w:rsid w:val="006957C4"/>
    <w:rsid w:val="006962EF"/>
    <w:rsid w:val="006B0017"/>
    <w:rsid w:val="006B0ECA"/>
    <w:rsid w:val="006B5385"/>
    <w:rsid w:val="006C4954"/>
    <w:rsid w:val="006D45C5"/>
    <w:rsid w:val="006E2432"/>
    <w:rsid w:val="006E2F3A"/>
    <w:rsid w:val="006E3B15"/>
    <w:rsid w:val="006E77BD"/>
    <w:rsid w:val="006F3855"/>
    <w:rsid w:val="007055C7"/>
    <w:rsid w:val="00717245"/>
    <w:rsid w:val="0072199C"/>
    <w:rsid w:val="00724371"/>
    <w:rsid w:val="00724A86"/>
    <w:rsid w:val="00773F2C"/>
    <w:rsid w:val="00774B68"/>
    <w:rsid w:val="00781769"/>
    <w:rsid w:val="00790D50"/>
    <w:rsid w:val="007A2F12"/>
    <w:rsid w:val="007C1D54"/>
    <w:rsid w:val="007E5F2D"/>
    <w:rsid w:val="007F2C47"/>
    <w:rsid w:val="00801DC5"/>
    <w:rsid w:val="00807DAB"/>
    <w:rsid w:val="008203E5"/>
    <w:rsid w:val="00822589"/>
    <w:rsid w:val="0083744A"/>
    <w:rsid w:val="0088455A"/>
    <w:rsid w:val="008932D8"/>
    <w:rsid w:val="008A72A6"/>
    <w:rsid w:val="008B3393"/>
    <w:rsid w:val="008C01C1"/>
    <w:rsid w:val="008C02F5"/>
    <w:rsid w:val="008C354B"/>
    <w:rsid w:val="008E18D5"/>
    <w:rsid w:val="008E68FE"/>
    <w:rsid w:val="00901F06"/>
    <w:rsid w:val="00905C4D"/>
    <w:rsid w:val="0090731C"/>
    <w:rsid w:val="00907793"/>
    <w:rsid w:val="00912725"/>
    <w:rsid w:val="00940F6D"/>
    <w:rsid w:val="0095445F"/>
    <w:rsid w:val="009548CA"/>
    <w:rsid w:val="00956000"/>
    <w:rsid w:val="00961164"/>
    <w:rsid w:val="009711EA"/>
    <w:rsid w:val="00987217"/>
    <w:rsid w:val="00990788"/>
    <w:rsid w:val="009A06AB"/>
    <w:rsid w:val="009A09C6"/>
    <w:rsid w:val="009A5A63"/>
    <w:rsid w:val="009C051B"/>
    <w:rsid w:val="009C40ED"/>
    <w:rsid w:val="009C6B25"/>
    <w:rsid w:val="009D004B"/>
    <w:rsid w:val="00A028F4"/>
    <w:rsid w:val="00A07D6A"/>
    <w:rsid w:val="00A423B6"/>
    <w:rsid w:val="00A54701"/>
    <w:rsid w:val="00A84E65"/>
    <w:rsid w:val="00A90318"/>
    <w:rsid w:val="00A92931"/>
    <w:rsid w:val="00AB5767"/>
    <w:rsid w:val="00AB752B"/>
    <w:rsid w:val="00AC12F8"/>
    <w:rsid w:val="00AF1168"/>
    <w:rsid w:val="00B0495A"/>
    <w:rsid w:val="00B11369"/>
    <w:rsid w:val="00B21B50"/>
    <w:rsid w:val="00B352C5"/>
    <w:rsid w:val="00B43D66"/>
    <w:rsid w:val="00B517A6"/>
    <w:rsid w:val="00B54803"/>
    <w:rsid w:val="00B76FBB"/>
    <w:rsid w:val="00B77DC5"/>
    <w:rsid w:val="00B809DC"/>
    <w:rsid w:val="00B828F9"/>
    <w:rsid w:val="00B94C1A"/>
    <w:rsid w:val="00B954BE"/>
    <w:rsid w:val="00BA058F"/>
    <w:rsid w:val="00BA418D"/>
    <w:rsid w:val="00BB4F54"/>
    <w:rsid w:val="00BD3A97"/>
    <w:rsid w:val="00BD5410"/>
    <w:rsid w:val="00BD75D6"/>
    <w:rsid w:val="00BE1BA0"/>
    <w:rsid w:val="00C069B4"/>
    <w:rsid w:val="00C302EE"/>
    <w:rsid w:val="00C45F4F"/>
    <w:rsid w:val="00C85708"/>
    <w:rsid w:val="00CA1EA0"/>
    <w:rsid w:val="00CA5E5D"/>
    <w:rsid w:val="00CB1E4A"/>
    <w:rsid w:val="00CC22D8"/>
    <w:rsid w:val="00CC34BE"/>
    <w:rsid w:val="00CD22BE"/>
    <w:rsid w:val="00CF45B2"/>
    <w:rsid w:val="00D008CA"/>
    <w:rsid w:val="00D06B91"/>
    <w:rsid w:val="00D13022"/>
    <w:rsid w:val="00D42834"/>
    <w:rsid w:val="00D449BA"/>
    <w:rsid w:val="00D4662D"/>
    <w:rsid w:val="00D61356"/>
    <w:rsid w:val="00D644CD"/>
    <w:rsid w:val="00D720EA"/>
    <w:rsid w:val="00D97489"/>
    <w:rsid w:val="00DA0308"/>
    <w:rsid w:val="00DC18DB"/>
    <w:rsid w:val="00DD6987"/>
    <w:rsid w:val="00DD6CAE"/>
    <w:rsid w:val="00DD7556"/>
    <w:rsid w:val="00DE7766"/>
    <w:rsid w:val="00E23DAE"/>
    <w:rsid w:val="00E33FCE"/>
    <w:rsid w:val="00E43FF2"/>
    <w:rsid w:val="00E62231"/>
    <w:rsid w:val="00E719EC"/>
    <w:rsid w:val="00E748B3"/>
    <w:rsid w:val="00E90DD9"/>
    <w:rsid w:val="00EB0B5F"/>
    <w:rsid w:val="00ED690A"/>
    <w:rsid w:val="00EF52A5"/>
    <w:rsid w:val="00F00664"/>
    <w:rsid w:val="00F1610A"/>
    <w:rsid w:val="00F21B6D"/>
    <w:rsid w:val="00F366F4"/>
    <w:rsid w:val="00F510D1"/>
    <w:rsid w:val="00FA0637"/>
    <w:rsid w:val="00FA1906"/>
    <w:rsid w:val="00FA6CF5"/>
    <w:rsid w:val="00FA7E3B"/>
    <w:rsid w:val="00FC6318"/>
    <w:rsid w:val="00FC646B"/>
    <w:rsid w:val="00FD1925"/>
    <w:rsid w:val="00FE2D92"/>
    <w:rsid w:val="00FE7B2F"/>
    <w:rsid w:val="00FF76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0D36"/>
    <w:pPr>
      <w:spacing w:line="220" w:lineRule="exact"/>
    </w:pPr>
    <w:rPr>
      <w:rFonts w:asciiTheme="minorHAnsi" w:hAnsiTheme="minorHAnsi"/>
      <w:spacing w:val="10"/>
      <w:szCs w:val="16"/>
    </w:rPr>
  </w:style>
  <w:style w:type="paragraph" w:styleId="Heading1">
    <w:name w:val="heading 1"/>
    <w:basedOn w:val="Normal"/>
    <w:next w:val="Normal"/>
    <w:qFormat/>
    <w:rsid w:val="00DE7766"/>
    <w:pPr>
      <w:spacing w:before="80" w:after="60"/>
      <w:outlineLvl w:val="0"/>
    </w:pPr>
    <w:rPr>
      <w:caps/>
    </w:rPr>
  </w:style>
  <w:style w:type="paragraph" w:styleId="Heading2">
    <w:name w:val="heading 2"/>
    <w:basedOn w:val="Heading1"/>
    <w:next w:val="Normal"/>
    <w:qFormat/>
    <w:rsid w:val="00DE7766"/>
    <w:p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E-mailaddress">
    <w:name w:val="E-mail address"/>
    <w:basedOn w:val="Normal"/>
    <w:rsid w:val="00DE7766"/>
    <w:pPr>
      <w:spacing w:after="200"/>
    </w:pPr>
  </w:style>
  <w:style w:type="character" w:customStyle="1" w:styleId="bulletedlistChar">
    <w:name w:val="bulleted list Char"/>
    <w:basedOn w:val="DefaultParagraphFont"/>
    <w:link w:val="bulletedlist"/>
    <w:rsid w:val="009A5A63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Dates">
    <w:name w:val="Dates"/>
    <w:basedOn w:val="Normal"/>
    <w:rsid w:val="002911C8"/>
    <w:pPr>
      <w:spacing w:before="40"/>
      <w:jc w:val="right"/>
    </w:pPr>
  </w:style>
  <w:style w:type="paragraph" w:customStyle="1" w:styleId="Location">
    <w:name w:val="Location"/>
    <w:basedOn w:val="Normal"/>
    <w:link w:val="LocationChar"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D97489"/>
    <w:rPr>
      <w:rFonts w:ascii="Tahoma" w:hAnsi="Tahoma"/>
      <w:i/>
      <w:spacing w:val="10"/>
      <w:sz w:val="16"/>
      <w:szCs w:val="16"/>
      <w:lang w:val="en-US" w:eastAsia="en-US" w:bidi="ar-SA"/>
    </w:rPr>
  </w:style>
  <w:style w:type="paragraph" w:customStyle="1" w:styleId="Text">
    <w:name w:val="Text"/>
    <w:basedOn w:val="Normal"/>
    <w:link w:val="TextCharChar"/>
    <w:rsid w:val="00D449BA"/>
    <w:pPr>
      <w:spacing w:before="40" w:after="240"/>
    </w:pPr>
  </w:style>
  <w:style w:type="character" w:customStyle="1" w:styleId="TextCharChar">
    <w:name w:val="Text Char Char"/>
    <w:basedOn w:val="DefaultParagraphFont"/>
    <w:link w:val="Text"/>
    <w:rsid w:val="00D449BA"/>
    <w:rPr>
      <w:rFonts w:ascii="Tahoma" w:hAnsi="Tahoma"/>
      <w:spacing w:val="10"/>
      <w:sz w:val="16"/>
      <w:szCs w:val="16"/>
      <w:lang w:val="en-US" w:eastAsia="en-US" w:bidi="ar-SA"/>
    </w:rPr>
  </w:style>
  <w:style w:type="paragraph" w:customStyle="1" w:styleId="bulletedlist">
    <w:name w:val="bulleted list"/>
    <w:basedOn w:val="Normal"/>
    <w:link w:val="bulletedlistChar"/>
    <w:rsid w:val="00F510D1"/>
    <w:pPr>
      <w:numPr>
        <w:numId w:val="5"/>
      </w:numPr>
      <w:spacing w:before="40" w:after="80"/>
    </w:pPr>
  </w:style>
  <w:style w:type="paragraph" w:styleId="Title">
    <w:name w:val="Title"/>
    <w:basedOn w:val="Normal"/>
    <w:link w:val="TitleChar"/>
    <w:qFormat/>
    <w:rsid w:val="00590D36"/>
    <w:pPr>
      <w:spacing w:before="40"/>
    </w:pPr>
    <w:rPr>
      <w:rFonts w:ascii="Arial" w:hAnsi="Arial"/>
      <w:b/>
      <w:sz w:val="22"/>
    </w:rPr>
  </w:style>
  <w:style w:type="character" w:customStyle="1" w:styleId="TitleChar">
    <w:name w:val="Title Char"/>
    <w:basedOn w:val="DefaultParagraphFont"/>
    <w:link w:val="Title"/>
    <w:rsid w:val="00590D36"/>
    <w:rPr>
      <w:rFonts w:ascii="Arial" w:hAnsi="Arial"/>
      <w:b/>
      <w:spacing w:val="10"/>
      <w:sz w:val="22"/>
      <w:szCs w:val="16"/>
    </w:rPr>
  </w:style>
  <w:style w:type="paragraph" w:customStyle="1" w:styleId="bulletedlistlastline">
    <w:name w:val="bulleted list last line"/>
    <w:basedOn w:val="bulletedlist"/>
    <w:link w:val="bulletedlistlastlineChar"/>
    <w:rsid w:val="00D449BA"/>
    <w:pPr>
      <w:spacing w:after="240"/>
    </w:pPr>
    <w:rPr>
      <w:szCs w:val="20"/>
    </w:rPr>
  </w:style>
  <w:style w:type="character" w:customStyle="1" w:styleId="bulletedlistlastlineChar">
    <w:name w:val="bulleted list last line Char"/>
    <w:basedOn w:val="bulletedlistChar"/>
    <w:link w:val="bulletedlistlastline"/>
    <w:rsid w:val="009A5A63"/>
  </w:style>
  <w:style w:type="paragraph" w:customStyle="1" w:styleId="Address1">
    <w:name w:val="Address 1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customStyle="1" w:styleId="Address2">
    <w:name w:val="Address 2"/>
    <w:basedOn w:val="Normal"/>
    <w:rsid w:val="00DA0308"/>
    <w:pPr>
      <w:suppressAutoHyphens/>
      <w:spacing w:line="160" w:lineRule="atLeast"/>
      <w:jc w:val="both"/>
    </w:pPr>
    <w:rPr>
      <w:rFonts w:ascii="Arial" w:eastAsia="Batang" w:hAnsi="Arial"/>
      <w:spacing w:val="0"/>
      <w:sz w:val="14"/>
      <w:szCs w:val="20"/>
      <w:lang w:eastAsia="ar-SA"/>
    </w:rPr>
  </w:style>
  <w:style w:type="paragraph" w:styleId="Header">
    <w:name w:val="header"/>
    <w:basedOn w:val="Normal"/>
    <w:link w:val="Head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748B3"/>
    <w:rPr>
      <w:rFonts w:ascii="Tahoma" w:hAnsi="Tahoma"/>
      <w:spacing w:val="10"/>
      <w:sz w:val="16"/>
      <w:szCs w:val="16"/>
    </w:rPr>
  </w:style>
  <w:style w:type="paragraph" w:styleId="Footer">
    <w:name w:val="footer"/>
    <w:basedOn w:val="Normal"/>
    <w:link w:val="FooterChar"/>
    <w:rsid w:val="00E748B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E748B3"/>
    <w:rPr>
      <w:rFonts w:ascii="Tahoma" w:hAnsi="Tahoma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DD6987"/>
    <w:pPr>
      <w:ind w:left="720"/>
      <w:contextualSpacing/>
    </w:pPr>
  </w:style>
  <w:style w:type="paragraph" w:customStyle="1" w:styleId="CompanyName">
    <w:name w:val="Company Name"/>
    <w:basedOn w:val="Normal"/>
    <w:qFormat/>
    <w:rsid w:val="00FF7621"/>
    <w:pPr>
      <w:jc w:val="right"/>
    </w:pPr>
    <w:rPr>
      <w:rFonts w:cstheme="minorHAnsi"/>
      <w:b/>
      <w:i/>
      <w:szCs w:val="22"/>
    </w:rPr>
  </w:style>
  <w:style w:type="paragraph" w:customStyle="1" w:styleId="CompanySub">
    <w:name w:val="Company Sub"/>
    <w:basedOn w:val="CompanyName"/>
    <w:qFormat/>
    <w:rsid w:val="002C3D46"/>
    <w:rPr>
      <w:b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tmatt\AppData\Roaming\Microsoft\Templates\CS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70BDC-2F65-4AD6-8E7E-303EC2492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EBB3F6-8B1E-4816-85FE-75708E46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CSC</Template>
  <TotalTime>45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St. Scholastica</Company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cssuser</dc:creator>
  <cp:lastModifiedBy>MutMatt-DT7</cp:lastModifiedBy>
  <cp:revision>8</cp:revision>
  <cp:lastPrinted>2011-09-02T22:17:00Z</cp:lastPrinted>
  <dcterms:created xsi:type="dcterms:W3CDTF">2013-03-26T02:42:00Z</dcterms:created>
  <dcterms:modified xsi:type="dcterms:W3CDTF">2013-04-11T06:45:00Z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TC300091419990</vt:lpwstr>
  </property>
</Properties>
</file>