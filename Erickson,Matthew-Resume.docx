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000" w:firstRow="0" w:lastRow="0" w:firstColumn="0" w:lastColumn="0" w:noHBand="0" w:noVBand="0"/>
      </w:tblPr>
      <w:tblGrid>
        <w:gridCol w:w="4788"/>
        <w:gridCol w:w="108"/>
        <w:gridCol w:w="612"/>
        <w:gridCol w:w="1890"/>
        <w:gridCol w:w="1350"/>
        <w:gridCol w:w="2268"/>
      </w:tblGrid>
      <w:tr w:rsidR="002C3D46" w:rsidRPr="006E77BD" w:rsidTr="00AE73B5">
        <w:trPr>
          <w:trHeight w:val="630"/>
        </w:trPr>
        <w:tc>
          <w:tcPr>
            <w:tcW w:w="4896" w:type="dxa"/>
            <w:gridSpan w:val="2"/>
            <w:tcBorders>
              <w:bottom w:val="single" w:sz="4" w:space="0" w:color="999999"/>
            </w:tcBorders>
          </w:tcPr>
          <w:p w:rsidR="00B0495A" w:rsidRPr="00590D36" w:rsidRDefault="00B0495A" w:rsidP="00AE73B5">
            <w:pPr>
              <w:pStyle w:val="Title"/>
              <w:spacing w:before="360" w:after="100" w:afterAutospacing="1"/>
              <w:rPr>
                <w:b w:val="0"/>
                <w:i/>
                <w:sz w:val="48"/>
                <w:szCs w:val="48"/>
              </w:rPr>
            </w:pPr>
            <w:r w:rsidRPr="00590D36">
              <w:rPr>
                <w:b w:val="0"/>
                <w:i/>
                <w:sz w:val="48"/>
                <w:szCs w:val="48"/>
              </w:rPr>
              <w:t>Matthew Erickson</w:t>
            </w:r>
          </w:p>
        </w:tc>
        <w:tc>
          <w:tcPr>
            <w:tcW w:w="2502" w:type="dxa"/>
            <w:gridSpan w:val="2"/>
            <w:tcBorders>
              <w:bottom w:val="single" w:sz="4" w:space="0" w:color="999999"/>
            </w:tcBorders>
          </w:tcPr>
          <w:p w:rsidR="00B30391" w:rsidRDefault="00B30391" w:rsidP="002C3D46">
            <w:pPr>
              <w:jc w:val="both"/>
              <w:rPr>
                <w:szCs w:val="20"/>
              </w:rPr>
            </w:pPr>
          </w:p>
          <w:p w:rsidR="00B0495A" w:rsidRDefault="00B30391" w:rsidP="002C3D46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647 Ashland Ave.</w:t>
            </w:r>
          </w:p>
          <w:p w:rsidR="00B30391" w:rsidRPr="006E77BD" w:rsidRDefault="00B30391" w:rsidP="002C3D46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Saint Paul, MN 55104</w:t>
            </w:r>
          </w:p>
        </w:tc>
        <w:tc>
          <w:tcPr>
            <w:tcW w:w="3618" w:type="dxa"/>
            <w:gridSpan w:val="2"/>
            <w:tcBorders>
              <w:bottom w:val="single" w:sz="4" w:space="0" w:color="999999"/>
            </w:tcBorders>
          </w:tcPr>
          <w:p w:rsidR="00B0495A" w:rsidRPr="006E77BD" w:rsidRDefault="00B0495A" w:rsidP="002C3D46">
            <w:r w:rsidRPr="002C3D46">
              <w:rPr>
                <w:b/>
              </w:rPr>
              <w:t>Phone:</w:t>
            </w:r>
            <w:r w:rsidRPr="006E77BD">
              <w:t xml:space="preserve"> 480-788-8357</w:t>
            </w:r>
          </w:p>
          <w:p w:rsidR="00B0495A" w:rsidRDefault="00B0495A" w:rsidP="008932D8">
            <w:r w:rsidRPr="002C3D46">
              <w:rPr>
                <w:b/>
              </w:rPr>
              <w:t>E-mail:</w:t>
            </w:r>
            <w:r w:rsidR="002C3D46">
              <w:rPr>
                <w:b/>
              </w:rPr>
              <w:t xml:space="preserve"> </w:t>
            </w:r>
            <w:r w:rsidR="008932D8">
              <w:t>Matt@MattErickson.ME</w:t>
            </w:r>
          </w:p>
          <w:p w:rsidR="00905C4D" w:rsidRPr="00905C4D" w:rsidRDefault="00905C4D" w:rsidP="00BD3A97">
            <w:pPr>
              <w:rPr>
                <w:szCs w:val="20"/>
              </w:rPr>
            </w:pPr>
            <w:r>
              <w:rPr>
                <w:b/>
                <w:szCs w:val="20"/>
              </w:rPr>
              <w:t xml:space="preserve">Website: </w:t>
            </w:r>
            <w:r w:rsidR="00BD3A97">
              <w:rPr>
                <w:szCs w:val="20"/>
              </w:rPr>
              <w:t>http://M</w:t>
            </w:r>
            <w:r>
              <w:rPr>
                <w:szCs w:val="20"/>
              </w:rPr>
              <w:t>att</w:t>
            </w:r>
            <w:r w:rsidR="00BD3A97">
              <w:rPr>
                <w:szCs w:val="20"/>
              </w:rPr>
              <w:t>E</w:t>
            </w:r>
            <w:r>
              <w:rPr>
                <w:szCs w:val="20"/>
              </w:rPr>
              <w:t>rickson.ME</w:t>
            </w:r>
          </w:p>
        </w:tc>
      </w:tr>
      <w:tr w:rsidR="00B0495A" w:rsidRPr="006E77BD" w:rsidTr="00AE73B5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E64E6A" w:rsidRDefault="00B0495A" w:rsidP="006E77BD">
            <w:pPr>
              <w:pStyle w:val="Heading1"/>
              <w:spacing w:before="4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E64E6A">
              <w:rPr>
                <w:rFonts w:cstheme="minorHAnsi"/>
                <w:b/>
                <w:bCs/>
                <w:caps w:val="0"/>
                <w:szCs w:val="20"/>
              </w:rPr>
              <w:t>Technical skills</w:t>
            </w:r>
          </w:p>
        </w:tc>
      </w:tr>
      <w:tr w:rsidR="00AB5767" w:rsidRPr="006E77BD" w:rsidTr="00AE73B5">
        <w:trPr>
          <w:trHeight w:val="132"/>
        </w:trPr>
        <w:tc>
          <w:tcPr>
            <w:tcW w:w="11016" w:type="dxa"/>
            <w:gridSpan w:val="6"/>
            <w:tcBorders>
              <w:top w:val="single" w:sz="4" w:space="0" w:color="999999"/>
              <w:bottom w:val="single" w:sz="4" w:space="0" w:color="999999"/>
            </w:tcBorders>
          </w:tcPr>
          <w:p w:rsidR="00485039" w:rsidRDefault="00485039" w:rsidP="00485039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485039">
              <w:rPr>
                <w:rFonts w:cstheme="minorHAnsi"/>
                <w:b/>
                <w:szCs w:val="20"/>
              </w:rPr>
              <w:t>Proficient</w:t>
            </w:r>
            <w:r w:rsidRPr="006E77BD">
              <w:rPr>
                <w:rFonts w:cstheme="minorHAnsi"/>
                <w:szCs w:val="20"/>
              </w:rPr>
              <w:t xml:space="preserve">: </w:t>
            </w:r>
            <w:r>
              <w:rPr>
                <w:rFonts w:cstheme="minorHAnsi"/>
                <w:szCs w:val="20"/>
              </w:rPr>
              <w:t>C#, Javascript, Java/J2EE, HTML/CSS(LESS/SASS)</w:t>
            </w:r>
          </w:p>
          <w:p w:rsidR="00485039" w:rsidRDefault="00485039" w:rsidP="00485039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485039">
              <w:rPr>
                <w:rFonts w:cstheme="minorHAnsi"/>
                <w:b/>
                <w:szCs w:val="20"/>
              </w:rPr>
              <w:t>Familiar</w:t>
            </w:r>
            <w:r w:rsidRPr="006E77BD">
              <w:rPr>
                <w:rFonts w:cstheme="minorHAnsi"/>
                <w:szCs w:val="20"/>
              </w:rPr>
              <w:t>: Android SDK</w:t>
            </w:r>
            <w:r>
              <w:rPr>
                <w:rFonts w:cstheme="minorHAnsi"/>
                <w:szCs w:val="20"/>
              </w:rPr>
              <w:t xml:space="preserve">, Struts/Struts2, Spring (Security), JSP, Hibernate, jBoss Drools, Bash, </w:t>
            </w:r>
            <w:r w:rsidRPr="006E77BD">
              <w:rPr>
                <w:rFonts w:cstheme="minorHAnsi"/>
                <w:szCs w:val="20"/>
              </w:rPr>
              <w:t>Java ME</w:t>
            </w:r>
            <w:r>
              <w:rPr>
                <w:rFonts w:cstheme="minorHAnsi"/>
                <w:szCs w:val="20"/>
              </w:rPr>
              <w:t>, PHP</w:t>
            </w:r>
            <w:r w:rsidRPr="006E77BD">
              <w:rPr>
                <w:rFonts w:cstheme="minorHAnsi"/>
                <w:szCs w:val="20"/>
              </w:rPr>
              <w:t>, Unreal</w:t>
            </w:r>
            <w:r>
              <w:rPr>
                <w:rFonts w:cstheme="minorHAnsi"/>
                <w:szCs w:val="20"/>
              </w:rPr>
              <w:t xml:space="preserve"> Script, Batch, </w:t>
            </w:r>
            <w:r w:rsidRPr="006E77BD">
              <w:rPr>
                <w:rFonts w:cstheme="minorHAnsi"/>
                <w:szCs w:val="20"/>
              </w:rPr>
              <w:t>Objective C, RobotC</w:t>
            </w:r>
            <w:r>
              <w:rPr>
                <w:rFonts w:cstheme="minorHAnsi"/>
                <w:szCs w:val="20"/>
              </w:rPr>
              <w:t xml:space="preserve">, </w:t>
            </w:r>
            <w:r w:rsidRPr="006E77BD">
              <w:rPr>
                <w:rFonts w:cstheme="minorHAnsi"/>
                <w:szCs w:val="20"/>
              </w:rPr>
              <w:t>C/C++</w:t>
            </w:r>
            <w:r>
              <w:rPr>
                <w:rFonts w:cstheme="minorHAnsi"/>
                <w:szCs w:val="20"/>
              </w:rPr>
              <w:t>, Ruby on Rails</w:t>
            </w:r>
          </w:p>
          <w:p w:rsidR="00485039" w:rsidRPr="00485039" w:rsidRDefault="00485039" w:rsidP="00485039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b/>
                <w:szCs w:val="20"/>
              </w:rPr>
            </w:pPr>
            <w:r w:rsidRPr="00485039">
              <w:rPr>
                <w:rFonts w:cstheme="minorHAnsi"/>
                <w:b/>
                <w:szCs w:val="20"/>
              </w:rPr>
              <w:t>SVC</w:t>
            </w:r>
            <w:r>
              <w:rPr>
                <w:rFonts w:cstheme="minorHAnsi"/>
                <w:szCs w:val="20"/>
              </w:rPr>
              <w:t>: Git, TFS, SVN</w:t>
            </w:r>
          </w:p>
          <w:p w:rsidR="00485039" w:rsidRPr="00485039" w:rsidRDefault="00485039" w:rsidP="00485039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DB</w:t>
            </w:r>
            <w:r>
              <w:rPr>
                <w:rFonts w:cstheme="minorHAnsi"/>
                <w:szCs w:val="20"/>
              </w:rPr>
              <w:t xml:space="preserve">: </w:t>
            </w:r>
            <w:r>
              <w:rPr>
                <w:rFonts w:cstheme="minorHAnsi"/>
                <w:szCs w:val="20"/>
              </w:rPr>
              <w:t>MS SQL Server, PostgreSql, MySql</w:t>
            </w:r>
            <w:r>
              <w:rPr>
                <w:rFonts w:cstheme="minorHAnsi"/>
                <w:szCs w:val="20"/>
              </w:rPr>
              <w:t>, Mongo</w:t>
            </w:r>
          </w:p>
        </w:tc>
      </w:tr>
      <w:tr w:rsidR="00B0495A" w:rsidRPr="006E77BD" w:rsidTr="00AE73B5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E64E6A" w:rsidRDefault="00B0495A" w:rsidP="001243A1">
            <w:pPr>
              <w:pStyle w:val="Heading1"/>
              <w:spacing w:before="4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E64E6A">
              <w:rPr>
                <w:rFonts w:cstheme="minorHAnsi"/>
                <w:b/>
                <w:bCs/>
                <w:caps w:val="0"/>
                <w:szCs w:val="20"/>
              </w:rPr>
              <w:t>Experience</w:t>
            </w:r>
          </w:p>
        </w:tc>
      </w:tr>
      <w:tr w:rsidR="00B30391" w:rsidRPr="006E77BD" w:rsidTr="00AE73B5">
        <w:trPr>
          <w:trHeight w:val="222"/>
        </w:trPr>
        <w:tc>
          <w:tcPr>
            <w:tcW w:w="5508" w:type="dxa"/>
            <w:gridSpan w:val="3"/>
          </w:tcPr>
          <w:p w:rsidR="00334E32" w:rsidRDefault="00334E32" w:rsidP="0088455A">
            <w:pPr>
              <w:pStyle w:val="Title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Senior Software Developer</w:t>
            </w:r>
          </w:p>
          <w:p w:rsidR="00B30391" w:rsidRDefault="00B30391" w:rsidP="00334E32">
            <w:pPr>
              <w:pStyle w:val="Title"/>
              <w:spacing w:before="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Software </w:t>
            </w:r>
            <w:r w:rsidR="00D77DD3">
              <w:rPr>
                <w:rFonts w:cstheme="minorHAnsi"/>
                <w:szCs w:val="22"/>
              </w:rPr>
              <w:t>Developer</w:t>
            </w:r>
          </w:p>
          <w:p w:rsidR="00334E32" w:rsidRDefault="00334E32" w:rsidP="00334E32">
            <w:pPr>
              <w:pStyle w:val="JobDescription"/>
            </w:pPr>
            <w:r>
              <w:t xml:space="preserve">Lead </w:t>
            </w:r>
            <w:r>
              <w:t xml:space="preserve">LESS and Javascript </w:t>
            </w:r>
            <w:r w:rsidR="006615E0">
              <w:t>R</w:t>
            </w:r>
            <w:r>
              <w:t>oad-</w:t>
            </w:r>
            <w:r w:rsidR="006615E0">
              <w:t>M</w:t>
            </w:r>
            <w:r>
              <w:t xml:space="preserve">apping, </w:t>
            </w:r>
            <w:r w:rsidR="006615E0">
              <w:t>R</w:t>
            </w:r>
            <w:r>
              <w:t xml:space="preserve">efactoring, </w:t>
            </w:r>
            <w:r w:rsidR="006615E0">
              <w:t>C</w:t>
            </w:r>
            <w:r>
              <w:t xml:space="preserve">omponentization, </w:t>
            </w:r>
            <w:r w:rsidR="006615E0">
              <w:t>B</w:t>
            </w:r>
            <w:r>
              <w:t xml:space="preserve">uild and </w:t>
            </w:r>
            <w:r w:rsidR="006615E0">
              <w:t>D</w:t>
            </w:r>
            <w:r>
              <w:t>eployment</w:t>
            </w:r>
            <w:r>
              <w:t xml:space="preserve"> </w:t>
            </w:r>
            <w:r w:rsidR="006615E0">
              <w:t xml:space="preserve">including unit testing and code styling </w:t>
            </w:r>
            <w:r>
              <w:t>for all new product development</w:t>
            </w:r>
          </w:p>
          <w:p w:rsidR="00334E32" w:rsidRDefault="00334E32" w:rsidP="006615E0">
            <w:pPr>
              <w:pStyle w:val="JobDescription"/>
            </w:pPr>
            <w:r>
              <w:t>Transition application from MPA to SPA</w:t>
            </w:r>
            <w:r w:rsidR="003A740B">
              <w:t xml:space="preserve"> (Angular 1.X)</w:t>
            </w:r>
            <w:r>
              <w:t xml:space="preserve"> while trialing different MVVM frameworks for Javascript</w:t>
            </w:r>
          </w:p>
          <w:p w:rsidR="00AE73B5" w:rsidRPr="00B30391" w:rsidRDefault="00AE73B5" w:rsidP="00485039">
            <w:pPr>
              <w:pStyle w:val="JobDescription"/>
            </w:pPr>
            <w:bookmarkStart w:id="0" w:name="_GoBack"/>
            <w:bookmarkEnd w:id="0"/>
            <w:r>
              <w:t>Aid in Application Architectural</w:t>
            </w:r>
            <w:r w:rsidR="00485039">
              <w:t xml:space="preserve"> Discussions, Decisions, Prototyping, and Implementation of</w:t>
            </w:r>
            <w:r>
              <w:t xml:space="preserve"> </w:t>
            </w:r>
            <w:r w:rsidR="00485039">
              <w:t>Changes</w:t>
            </w:r>
          </w:p>
        </w:tc>
        <w:tc>
          <w:tcPr>
            <w:tcW w:w="3240" w:type="dxa"/>
            <w:gridSpan w:val="2"/>
          </w:tcPr>
          <w:p w:rsidR="00B30391" w:rsidRDefault="00B30391" w:rsidP="002C3D46">
            <w:pPr>
              <w:pStyle w:val="CompanyName"/>
            </w:pPr>
            <w:r>
              <w:t>Hallmark Business Connections</w:t>
            </w:r>
          </w:p>
          <w:p w:rsidR="00B30391" w:rsidRPr="00B30391" w:rsidRDefault="00B30391" w:rsidP="00B30391">
            <w:pPr>
              <w:pStyle w:val="CompanySub"/>
            </w:pPr>
            <w:r>
              <w:t>Minneapolis, MN</w:t>
            </w:r>
          </w:p>
        </w:tc>
        <w:tc>
          <w:tcPr>
            <w:tcW w:w="2268" w:type="dxa"/>
          </w:tcPr>
          <w:p w:rsidR="00334E32" w:rsidRDefault="00334E32" w:rsidP="00B30391">
            <w:pPr>
              <w:pStyle w:val="Dates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Aug 2014 - Present</w:t>
            </w:r>
          </w:p>
          <w:p w:rsidR="00B30391" w:rsidRDefault="00B30391" w:rsidP="00334E32">
            <w:pPr>
              <w:pStyle w:val="Dates"/>
              <w:spacing w:before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July 2013 – Aug 2014</w:t>
            </w:r>
          </w:p>
        </w:tc>
      </w:tr>
      <w:tr w:rsidR="00095AC3" w:rsidRPr="006E77BD" w:rsidTr="00AE73B5">
        <w:trPr>
          <w:trHeight w:val="222"/>
        </w:trPr>
        <w:tc>
          <w:tcPr>
            <w:tcW w:w="5508" w:type="dxa"/>
            <w:gridSpan w:val="3"/>
          </w:tcPr>
          <w:p w:rsidR="00B0495A" w:rsidRDefault="00B0495A" w:rsidP="0088455A">
            <w:pPr>
              <w:pStyle w:val="Title"/>
              <w:rPr>
                <w:rFonts w:cstheme="minorHAnsi"/>
                <w:szCs w:val="22"/>
              </w:rPr>
            </w:pPr>
            <w:r w:rsidRPr="00AB5767">
              <w:rPr>
                <w:rFonts w:cstheme="minorHAnsi"/>
                <w:szCs w:val="22"/>
              </w:rPr>
              <w:t>Software Engineer</w:t>
            </w:r>
          </w:p>
          <w:p w:rsidR="002C3D46" w:rsidRPr="006B0017" w:rsidRDefault="00FA6CF5" w:rsidP="00D77DD3">
            <w:pPr>
              <w:pStyle w:val="JobDescription"/>
            </w:pPr>
            <w:r>
              <w:t>Work</w:t>
            </w:r>
            <w:r w:rsidR="00334E32">
              <w:t>ed</w:t>
            </w:r>
            <w:r>
              <w:t xml:space="preserve"> o</w:t>
            </w:r>
            <w:r w:rsidR="006B0017">
              <w:t xml:space="preserve">n a Team to </w:t>
            </w:r>
            <w:r>
              <w:t xml:space="preserve">Develop </w:t>
            </w:r>
            <w:r w:rsidR="002C3D46">
              <w:t xml:space="preserve">Patient Self-Service </w:t>
            </w:r>
            <w:r w:rsidR="008932D8">
              <w:t>Software</w:t>
            </w:r>
            <w:r w:rsidR="002C3D46">
              <w:t xml:space="preserve"> for Global Deployments</w:t>
            </w:r>
            <w:r>
              <w:t xml:space="preserve"> to Medical Centers</w:t>
            </w:r>
          </w:p>
          <w:p w:rsidR="00B0495A" w:rsidRPr="00B954BE" w:rsidRDefault="00FA6CF5" w:rsidP="00D77DD3">
            <w:pPr>
              <w:pStyle w:val="JobDescription"/>
              <w:rPr>
                <w:b/>
                <w:i/>
              </w:rPr>
            </w:pPr>
            <w:r w:rsidRPr="006E77BD">
              <w:t>Deploy</w:t>
            </w:r>
            <w:r w:rsidR="00334E32">
              <w:t>ed</w:t>
            </w:r>
            <w:r w:rsidRPr="006E77BD">
              <w:t xml:space="preserve"> </w:t>
            </w:r>
            <w:r>
              <w:t xml:space="preserve">and </w:t>
            </w:r>
            <w:r w:rsidR="002C3D46" w:rsidRPr="006E77BD">
              <w:t>Support</w:t>
            </w:r>
            <w:r w:rsidR="00334E32">
              <w:t>ed</w:t>
            </w:r>
            <w:r>
              <w:t xml:space="preserve"> </w:t>
            </w:r>
            <w:r w:rsidR="002C3D46" w:rsidRPr="006E77BD">
              <w:t>Applications</w:t>
            </w:r>
            <w:r w:rsidR="00B954BE">
              <w:t xml:space="preserve"> at O</w:t>
            </w:r>
            <w:r w:rsidR="00243499">
              <w:t>ver 135 sites</w:t>
            </w:r>
          </w:p>
          <w:p w:rsidR="00B954BE" w:rsidRPr="00B517A6" w:rsidRDefault="00B954BE" w:rsidP="00D77DD3">
            <w:pPr>
              <w:pStyle w:val="JobDescription"/>
              <w:rPr>
                <w:b/>
                <w:i/>
              </w:rPr>
            </w:pPr>
            <w:r>
              <w:t>Interview</w:t>
            </w:r>
            <w:r w:rsidR="00334E32">
              <w:t>ed</w:t>
            </w:r>
            <w:r>
              <w:t xml:space="preserve"> Potential Software Engineer and Software Intern Candidates</w:t>
            </w:r>
          </w:p>
        </w:tc>
        <w:tc>
          <w:tcPr>
            <w:tcW w:w="3240" w:type="dxa"/>
            <w:gridSpan w:val="2"/>
          </w:tcPr>
          <w:p w:rsidR="00095AC3" w:rsidRPr="002C3D46" w:rsidRDefault="00095AC3" w:rsidP="002C3D46">
            <w:pPr>
              <w:pStyle w:val="CompanyName"/>
            </w:pPr>
            <w:r w:rsidRPr="002C3D46">
              <w:t>Vecna Technologies</w:t>
            </w:r>
          </w:p>
          <w:p w:rsidR="00B0495A" w:rsidRPr="006E77BD" w:rsidRDefault="00095AC3" w:rsidP="002C3D46">
            <w:pPr>
              <w:pStyle w:val="CompanySub"/>
            </w:pPr>
            <w:r w:rsidRPr="00095AC3">
              <w:t>Cambridge, MA</w:t>
            </w:r>
          </w:p>
        </w:tc>
        <w:tc>
          <w:tcPr>
            <w:tcW w:w="2268" w:type="dxa"/>
          </w:tcPr>
          <w:p w:rsidR="00B0495A" w:rsidRPr="006E77BD" w:rsidRDefault="00AB5767" w:rsidP="00B30391">
            <w:pPr>
              <w:pStyle w:val="Dates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Nov 2011 </w:t>
            </w:r>
            <w:r w:rsidR="00B30391">
              <w:rPr>
                <w:rFonts w:cstheme="minorHAnsi"/>
                <w:szCs w:val="20"/>
              </w:rPr>
              <w:t>–</w:t>
            </w:r>
            <w:r>
              <w:rPr>
                <w:rFonts w:cstheme="minorHAnsi"/>
                <w:szCs w:val="20"/>
              </w:rPr>
              <w:t xml:space="preserve"> </w:t>
            </w:r>
            <w:r w:rsidR="00B30391">
              <w:rPr>
                <w:rFonts w:cstheme="minorHAnsi"/>
                <w:szCs w:val="20"/>
              </w:rPr>
              <w:t>June 2013</w:t>
            </w:r>
          </w:p>
        </w:tc>
      </w:tr>
      <w:tr w:rsidR="00AB5767" w:rsidRPr="006E77BD" w:rsidTr="00AE73B5">
        <w:trPr>
          <w:trHeight w:val="222"/>
        </w:trPr>
        <w:tc>
          <w:tcPr>
            <w:tcW w:w="5508" w:type="dxa"/>
            <w:gridSpan w:val="3"/>
          </w:tcPr>
          <w:p w:rsidR="00B0495A" w:rsidRPr="00590D36" w:rsidRDefault="00B0495A" w:rsidP="0088455A">
            <w:pPr>
              <w:pStyle w:val="Title"/>
              <w:rPr>
                <w:rFonts w:cstheme="minorHAnsi"/>
                <w:szCs w:val="22"/>
              </w:rPr>
            </w:pPr>
            <w:r w:rsidRPr="00590D36">
              <w:rPr>
                <w:rFonts w:cstheme="minorHAnsi"/>
                <w:szCs w:val="22"/>
              </w:rPr>
              <w:t>Chief Mobile Engineer</w:t>
            </w:r>
          </w:p>
          <w:p w:rsidR="006615E0" w:rsidRPr="006E77BD" w:rsidRDefault="006615E0" w:rsidP="006615E0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Developed in Android, </w:t>
            </w:r>
            <w:r w:rsidRPr="006E77BD">
              <w:rPr>
                <w:rFonts w:cstheme="minorHAnsi"/>
                <w:szCs w:val="20"/>
              </w:rPr>
              <w:t>Blackberry</w:t>
            </w:r>
            <w:r>
              <w:rPr>
                <w:rFonts w:cstheme="minorHAnsi"/>
                <w:szCs w:val="20"/>
              </w:rPr>
              <w:t>, and iOS</w:t>
            </w:r>
            <w:r w:rsidRPr="006E77BD">
              <w:rPr>
                <w:rFonts w:cstheme="minorHAnsi"/>
                <w:szCs w:val="20"/>
              </w:rPr>
              <w:t xml:space="preserve"> Platforms </w:t>
            </w:r>
          </w:p>
          <w:p w:rsidR="006615E0" w:rsidRPr="006E77BD" w:rsidRDefault="006615E0" w:rsidP="006615E0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Deploy</w:t>
            </w:r>
            <w:r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and Support</w:t>
            </w:r>
            <w:r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Applications</w:t>
            </w:r>
          </w:p>
          <w:p w:rsidR="00B0495A" w:rsidRPr="006615E0" w:rsidRDefault="006615E0" w:rsidP="006615E0">
            <w:pPr>
              <w:pStyle w:val="JobDescription"/>
            </w:pPr>
            <w:r w:rsidRPr="006E77BD">
              <w:t>Act</w:t>
            </w:r>
            <w:r>
              <w:t>ed</w:t>
            </w:r>
            <w:r w:rsidRPr="006E77BD">
              <w:t xml:space="preserve"> as</w:t>
            </w:r>
            <w:r>
              <w:t xml:space="preserve"> a</w:t>
            </w:r>
            <w:r w:rsidRPr="006E77BD">
              <w:t xml:space="preserve"> Technical Resource for Potential Clients</w:t>
            </w:r>
          </w:p>
        </w:tc>
        <w:tc>
          <w:tcPr>
            <w:tcW w:w="3240" w:type="dxa"/>
            <w:gridSpan w:val="2"/>
          </w:tcPr>
          <w:p w:rsidR="00B0495A" w:rsidRPr="002C3D46" w:rsidRDefault="00B0495A" w:rsidP="002C3D46">
            <w:pPr>
              <w:pStyle w:val="CompanyName"/>
            </w:pPr>
            <w:r w:rsidRPr="002C3D46">
              <w:t>Illume Software, Inc.</w:t>
            </w:r>
          </w:p>
          <w:p w:rsidR="00B0495A" w:rsidRPr="00590D36" w:rsidRDefault="00AB5767" w:rsidP="002C3D46">
            <w:pPr>
              <w:pStyle w:val="CompanySub"/>
            </w:pPr>
            <w:r w:rsidRPr="00590D36">
              <w:t>Newton</w:t>
            </w:r>
            <w:r w:rsidR="00B0495A" w:rsidRPr="00590D36">
              <w:t>, MA</w:t>
            </w:r>
          </w:p>
          <w:p w:rsidR="00B0495A" w:rsidRPr="006E77BD" w:rsidRDefault="00B0495A" w:rsidP="0088455A">
            <w:pPr>
              <w:pStyle w:val="Dates"/>
              <w:rPr>
                <w:rFonts w:cstheme="minorHAnsi"/>
                <w:szCs w:val="20"/>
              </w:rPr>
            </w:pPr>
          </w:p>
        </w:tc>
        <w:tc>
          <w:tcPr>
            <w:tcW w:w="2268" w:type="dxa"/>
          </w:tcPr>
          <w:p w:rsidR="00B0495A" w:rsidRPr="006E77BD" w:rsidRDefault="00B0495A" w:rsidP="00AB5767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May 2011 – </w:t>
            </w:r>
            <w:r w:rsidR="00AB5767">
              <w:rPr>
                <w:rFonts w:cstheme="minorHAnsi"/>
                <w:szCs w:val="20"/>
              </w:rPr>
              <w:t>Nov 2011</w:t>
            </w:r>
          </w:p>
        </w:tc>
      </w:tr>
      <w:tr w:rsidR="00AB5767" w:rsidRPr="006E77BD" w:rsidTr="00AE73B5">
        <w:trPr>
          <w:trHeight w:val="222"/>
        </w:trPr>
        <w:tc>
          <w:tcPr>
            <w:tcW w:w="5508" w:type="dxa"/>
            <w:gridSpan w:val="3"/>
          </w:tcPr>
          <w:p w:rsidR="00B0495A" w:rsidRPr="006E77BD" w:rsidRDefault="00B0495A" w:rsidP="00590D36">
            <w:pPr>
              <w:pStyle w:val="Title"/>
              <w:rPr>
                <w:rStyle w:val="LocationChar"/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t>Chief Technology Officer &amp; Co-Founder</w:t>
            </w:r>
          </w:p>
          <w:p w:rsidR="006615E0" w:rsidRPr="006E77BD" w:rsidRDefault="006615E0" w:rsidP="006615E0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Develop</w:t>
            </w:r>
            <w:r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 xml:space="preserve">and Architected in Android, </w:t>
            </w:r>
            <w:r w:rsidRPr="006E77BD">
              <w:rPr>
                <w:rFonts w:cstheme="minorHAnsi"/>
                <w:szCs w:val="20"/>
              </w:rPr>
              <w:t>iOS</w:t>
            </w:r>
            <w:r>
              <w:rPr>
                <w:rFonts w:cstheme="minorHAnsi"/>
                <w:szCs w:val="20"/>
              </w:rPr>
              <w:t>, and PHP</w:t>
            </w:r>
            <w:r w:rsidRPr="006E77BD">
              <w:rPr>
                <w:rFonts w:cstheme="minorHAnsi"/>
                <w:szCs w:val="20"/>
              </w:rPr>
              <w:t xml:space="preserve"> Platforms</w:t>
            </w:r>
          </w:p>
          <w:p w:rsidR="006615E0" w:rsidRPr="006E77BD" w:rsidRDefault="006615E0" w:rsidP="006615E0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</w:rPr>
            </w:pPr>
            <w:r w:rsidRPr="006E77BD">
              <w:rPr>
                <w:rFonts w:cstheme="minorHAnsi"/>
              </w:rPr>
              <w:t>Coordinate</w:t>
            </w:r>
            <w:r>
              <w:rPr>
                <w:rFonts w:cstheme="minorHAnsi"/>
              </w:rPr>
              <w:t>d</w:t>
            </w:r>
            <w:r w:rsidRPr="006E77BD">
              <w:rPr>
                <w:rFonts w:cstheme="minorHAnsi"/>
              </w:rPr>
              <w:t xml:space="preserve"> and Manage</w:t>
            </w:r>
            <w:r>
              <w:rPr>
                <w:rFonts w:cstheme="minorHAnsi"/>
              </w:rPr>
              <w:t>d</w:t>
            </w:r>
            <w:r w:rsidRPr="006E77BD">
              <w:rPr>
                <w:rFonts w:cstheme="minorHAnsi"/>
              </w:rPr>
              <w:t xml:space="preserve"> a Development Team</w:t>
            </w:r>
          </w:p>
          <w:p w:rsidR="00B0495A" w:rsidRPr="006615E0" w:rsidRDefault="006615E0" w:rsidP="006615E0">
            <w:pPr>
              <w:pStyle w:val="JobDescription"/>
            </w:pPr>
            <w:r w:rsidRPr="006E77BD">
              <w:t>Combine</w:t>
            </w:r>
            <w:r>
              <w:t>d</w:t>
            </w:r>
            <w:r w:rsidRPr="006E77BD">
              <w:t xml:space="preserve"> Technical</w:t>
            </w:r>
            <w:r>
              <w:t xml:space="preserve"> and Business Ideas to Create an </w:t>
            </w:r>
            <w:r>
              <w:t xml:space="preserve">Economically Sound </w:t>
            </w:r>
            <w:r w:rsidRPr="006E77BD">
              <w:t>Application</w:t>
            </w:r>
          </w:p>
        </w:tc>
        <w:tc>
          <w:tcPr>
            <w:tcW w:w="3240" w:type="dxa"/>
            <w:gridSpan w:val="2"/>
          </w:tcPr>
          <w:p w:rsidR="00B0495A" w:rsidRPr="00E64E6A" w:rsidRDefault="00B0495A" w:rsidP="00E64E6A">
            <w:pPr>
              <w:pStyle w:val="CompanyName"/>
              <w:rPr>
                <w:rStyle w:val="LocationChar"/>
                <w:rFonts w:asciiTheme="minorHAnsi" w:hAnsiTheme="minorHAnsi"/>
                <w:i/>
                <w:sz w:val="20"/>
                <w:szCs w:val="20"/>
              </w:rPr>
            </w:pPr>
            <w:r w:rsidRPr="00E64E6A">
              <w:rPr>
                <w:rStyle w:val="LocationChar"/>
                <w:rFonts w:asciiTheme="minorHAnsi" w:hAnsiTheme="minorHAnsi"/>
                <w:i/>
                <w:sz w:val="20"/>
                <w:szCs w:val="20"/>
              </w:rPr>
              <w:t>ByME LLC.</w:t>
            </w:r>
          </w:p>
          <w:p w:rsidR="00B0495A" w:rsidRPr="006E77BD" w:rsidRDefault="00B0495A" w:rsidP="002C3D46">
            <w:pPr>
              <w:pStyle w:val="CompanySub"/>
            </w:pPr>
            <w:r w:rsidRPr="006E77BD">
              <w:rPr>
                <w:rStyle w:val="LocationChar"/>
                <w:rFonts w:asciiTheme="minorHAnsi" w:hAnsiTheme="minorHAnsi"/>
                <w:sz w:val="20"/>
                <w:szCs w:val="20"/>
              </w:rPr>
              <w:t>Minneapolis, MN</w:t>
            </w:r>
          </w:p>
          <w:p w:rsidR="00B0495A" w:rsidRPr="006E77BD" w:rsidRDefault="00B0495A" w:rsidP="00DD6987">
            <w:pPr>
              <w:pStyle w:val="Dates"/>
              <w:rPr>
                <w:rFonts w:cstheme="minorHAnsi"/>
                <w:szCs w:val="20"/>
              </w:rPr>
            </w:pPr>
          </w:p>
        </w:tc>
        <w:tc>
          <w:tcPr>
            <w:tcW w:w="2268" w:type="dxa"/>
          </w:tcPr>
          <w:p w:rsidR="00B0495A" w:rsidRPr="006E77BD" w:rsidRDefault="00B0495A" w:rsidP="00AB5767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July 2010 – </w:t>
            </w:r>
            <w:r w:rsidR="00AB5767">
              <w:rPr>
                <w:rFonts w:cstheme="minorHAnsi"/>
                <w:szCs w:val="20"/>
              </w:rPr>
              <w:t>Jan 2012</w:t>
            </w:r>
          </w:p>
        </w:tc>
      </w:tr>
      <w:tr w:rsidR="00AB5767" w:rsidRPr="006E77BD" w:rsidTr="00AE73B5">
        <w:trPr>
          <w:trHeight w:val="392"/>
        </w:trPr>
        <w:tc>
          <w:tcPr>
            <w:tcW w:w="5508" w:type="dxa"/>
            <w:gridSpan w:val="3"/>
          </w:tcPr>
          <w:p w:rsidR="00570E68" w:rsidRDefault="00570E68" w:rsidP="00590D36">
            <w:pPr>
              <w:pStyle w:val="Title"/>
            </w:pPr>
            <w:r>
              <w:t>Web Developer</w:t>
            </w:r>
          </w:p>
          <w:p w:rsidR="006615E0" w:rsidRPr="006615E0" w:rsidRDefault="00B0495A" w:rsidP="006615E0">
            <w:pPr>
              <w:pStyle w:val="Title"/>
              <w:spacing w:before="0"/>
              <w:rPr>
                <w:rStyle w:val="bulletedlistlastlineChar"/>
                <w:rFonts w:asciiTheme="minorHAnsi" w:hAnsiTheme="minorHAnsi"/>
                <w:sz w:val="20"/>
              </w:rPr>
            </w:pPr>
            <w:r w:rsidRPr="00590D36">
              <w:t>Computer Repair Technician</w:t>
            </w:r>
          </w:p>
          <w:p w:rsidR="006615E0" w:rsidRDefault="006615E0" w:rsidP="006615E0">
            <w:pPr>
              <w:pStyle w:val="JobDescription"/>
              <w:rPr>
                <w:rStyle w:val="bulletedlistlastlineChar"/>
                <w:rFonts w:asciiTheme="minorHAnsi" w:hAnsiTheme="minorHAnsi"/>
                <w:sz w:val="20"/>
                <w:szCs w:val="20"/>
              </w:rPr>
            </w:pPr>
            <w:r>
              <w:rPr>
                <w:rStyle w:val="bulletedlistlastlineChar"/>
                <w:rFonts w:asciiTheme="minorHAnsi" w:hAnsiTheme="minorHAnsi"/>
                <w:sz w:val="20"/>
                <w:szCs w:val="20"/>
              </w:rPr>
              <w:t>Build and maintain technician calling and scheduling system in PHP</w:t>
            </w:r>
          </w:p>
          <w:p w:rsidR="00B0495A" w:rsidRPr="006615E0" w:rsidRDefault="00B0495A" w:rsidP="006615E0">
            <w:pPr>
              <w:pStyle w:val="JobDescription"/>
              <w:rPr>
                <w:rStyle w:val="bulletedlistlastlineChar"/>
                <w:rFonts w:asciiTheme="minorHAnsi" w:hAnsiTheme="minorHAnsi"/>
                <w:sz w:val="20"/>
                <w:szCs w:val="20"/>
              </w:rPr>
            </w:pPr>
            <w:r w:rsidRPr="006615E0">
              <w:rPr>
                <w:rStyle w:val="bulletedlistlastlineChar"/>
                <w:rFonts w:asciiTheme="minorHAnsi" w:hAnsiTheme="minorHAnsi"/>
                <w:sz w:val="20"/>
                <w:szCs w:val="20"/>
              </w:rPr>
              <w:t>Repaired and Constructed Computers</w:t>
            </w:r>
          </w:p>
          <w:p w:rsidR="00B0495A" w:rsidRPr="006E77BD" w:rsidRDefault="00B0495A" w:rsidP="006615E0">
            <w:pPr>
              <w:pStyle w:val="JobDescription"/>
            </w:pPr>
            <w:r w:rsidRPr="006615E0">
              <w:rPr>
                <w:rStyle w:val="bulletedlistlastlineChar"/>
                <w:rFonts w:asciiTheme="minorHAnsi" w:hAnsiTheme="minorHAnsi"/>
                <w:sz w:val="20"/>
                <w:szCs w:val="20"/>
              </w:rPr>
              <w:t>Consulted Customer on Computer Usage</w:t>
            </w:r>
          </w:p>
        </w:tc>
        <w:tc>
          <w:tcPr>
            <w:tcW w:w="3240" w:type="dxa"/>
            <w:gridSpan w:val="2"/>
          </w:tcPr>
          <w:p w:rsidR="00B0495A" w:rsidRPr="002C3D46" w:rsidRDefault="00B0495A" w:rsidP="002C3D46">
            <w:pPr>
              <w:pStyle w:val="CompanyName"/>
            </w:pPr>
            <w:r w:rsidRPr="002C3D46">
              <w:t>After Hours Computer Repair</w:t>
            </w:r>
          </w:p>
          <w:p w:rsidR="00B0495A" w:rsidRPr="00590D36" w:rsidRDefault="00B0495A" w:rsidP="002C3D46">
            <w:pPr>
              <w:pStyle w:val="CompanySub"/>
            </w:pPr>
            <w:r w:rsidRPr="00590D36">
              <w:t>Duluth, MN</w:t>
            </w:r>
          </w:p>
          <w:p w:rsidR="00B0495A" w:rsidRPr="006E77BD" w:rsidRDefault="00B0495A" w:rsidP="00DD6987">
            <w:pPr>
              <w:pStyle w:val="Dates"/>
              <w:rPr>
                <w:rFonts w:cstheme="minorHAnsi"/>
                <w:szCs w:val="20"/>
              </w:rPr>
            </w:pPr>
          </w:p>
        </w:tc>
        <w:tc>
          <w:tcPr>
            <w:tcW w:w="2268" w:type="dxa"/>
          </w:tcPr>
          <w:p w:rsidR="00570E68" w:rsidRDefault="00570E68" w:rsidP="00DD6987">
            <w:pPr>
              <w:pStyle w:val="Dates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Sep 20</w:t>
            </w:r>
            <w:r w:rsidR="006615E0">
              <w:rPr>
                <w:rFonts w:cstheme="minorHAnsi"/>
                <w:szCs w:val="20"/>
              </w:rPr>
              <w:t>13 - Present</w:t>
            </w:r>
          </w:p>
          <w:p w:rsidR="00B0495A" w:rsidRPr="006E77BD" w:rsidRDefault="00B0495A" w:rsidP="00DD6987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July 2009 – May 2011</w:t>
            </w:r>
          </w:p>
        </w:tc>
      </w:tr>
      <w:tr w:rsidR="00B0495A" w:rsidRPr="006E77BD" w:rsidTr="00AE73B5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E64E6A" w:rsidRDefault="00B0495A" w:rsidP="00F1610A">
            <w:pPr>
              <w:pStyle w:val="Heading1"/>
              <w:spacing w:before="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E64E6A">
              <w:rPr>
                <w:rFonts w:cstheme="minorHAnsi"/>
                <w:b/>
                <w:bCs/>
                <w:caps w:val="0"/>
                <w:szCs w:val="20"/>
              </w:rPr>
              <w:t>Education</w:t>
            </w:r>
          </w:p>
        </w:tc>
      </w:tr>
      <w:tr w:rsidR="00095AC3" w:rsidRPr="006E77BD" w:rsidTr="00AE73B5">
        <w:trPr>
          <w:trHeight w:val="222"/>
        </w:trPr>
        <w:tc>
          <w:tcPr>
            <w:tcW w:w="5508" w:type="dxa"/>
            <w:gridSpan w:val="3"/>
            <w:tcBorders>
              <w:top w:val="single" w:sz="4" w:space="0" w:color="999999"/>
            </w:tcBorders>
          </w:tcPr>
          <w:p w:rsidR="006B0017" w:rsidRDefault="003365B9" w:rsidP="00590D36">
            <w:r w:rsidRPr="006B0017">
              <w:rPr>
                <w:rStyle w:val="TitleChar"/>
              </w:rPr>
              <w:t>Bache</w:t>
            </w:r>
            <w:r>
              <w:rPr>
                <w:rStyle w:val="TitleChar"/>
              </w:rPr>
              <w:t>lo</w:t>
            </w:r>
            <w:r w:rsidRPr="006B0017">
              <w:rPr>
                <w:rStyle w:val="TitleChar"/>
              </w:rPr>
              <w:t>r</w:t>
            </w:r>
            <w:r w:rsidR="00FA6CF5">
              <w:rPr>
                <w:rStyle w:val="TitleChar"/>
              </w:rPr>
              <w:t xml:space="preserve"> </w:t>
            </w:r>
            <w:r w:rsidR="00B0495A" w:rsidRPr="006B0017">
              <w:rPr>
                <w:rStyle w:val="TitleChar"/>
              </w:rPr>
              <w:t>of Science</w:t>
            </w:r>
          </w:p>
          <w:p w:rsidR="00B0495A" w:rsidRPr="00B954BE" w:rsidRDefault="006B0017" w:rsidP="00590D36">
            <w:pPr>
              <w:rPr>
                <w:szCs w:val="20"/>
              </w:rPr>
            </w:pPr>
            <w:r>
              <w:t xml:space="preserve">  </w:t>
            </w:r>
            <w:r w:rsidR="00B0495A" w:rsidRPr="00B954BE">
              <w:rPr>
                <w:i/>
                <w:szCs w:val="20"/>
              </w:rPr>
              <w:t>Computer Information Systems</w:t>
            </w:r>
          </w:p>
          <w:p w:rsidR="00B0495A" w:rsidRPr="006B0017" w:rsidRDefault="006B0017" w:rsidP="00590D36">
            <w:pPr>
              <w:rPr>
                <w:b/>
                <w:i/>
              </w:rPr>
            </w:pPr>
            <w:r w:rsidRPr="00B954BE">
              <w:rPr>
                <w:b/>
                <w:szCs w:val="20"/>
              </w:rPr>
              <w:t xml:space="preserve">  </w:t>
            </w:r>
            <w:r w:rsidR="00B0495A" w:rsidRPr="00B954BE">
              <w:rPr>
                <w:b/>
                <w:i/>
                <w:szCs w:val="20"/>
              </w:rPr>
              <w:t>Concentration: Software Engineering</w:t>
            </w:r>
          </w:p>
        </w:tc>
        <w:tc>
          <w:tcPr>
            <w:tcW w:w="3240" w:type="dxa"/>
            <w:gridSpan w:val="2"/>
            <w:tcBorders>
              <w:top w:val="single" w:sz="4" w:space="0" w:color="999999"/>
            </w:tcBorders>
          </w:tcPr>
          <w:p w:rsidR="00AB5767" w:rsidRPr="002C3D46" w:rsidRDefault="00AB5767" w:rsidP="002C3D46">
            <w:pPr>
              <w:pStyle w:val="CompanyName"/>
            </w:pPr>
            <w:r w:rsidRPr="002C3D46">
              <w:t>The College of St. Scholastica</w:t>
            </w:r>
          </w:p>
          <w:p w:rsidR="00B0495A" w:rsidRPr="00590D36" w:rsidRDefault="00B0495A" w:rsidP="002C3D46">
            <w:pPr>
              <w:pStyle w:val="CompanySub"/>
            </w:pPr>
            <w:r w:rsidRPr="00590D36">
              <w:t>Duluth, MN</w:t>
            </w:r>
          </w:p>
        </w:tc>
        <w:tc>
          <w:tcPr>
            <w:tcW w:w="2268" w:type="dxa"/>
            <w:tcBorders>
              <w:top w:val="single" w:sz="4" w:space="0" w:color="999999"/>
            </w:tcBorders>
          </w:tcPr>
          <w:p w:rsidR="00B0495A" w:rsidRPr="006E77BD" w:rsidRDefault="00B0495A" w:rsidP="00807DAB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Sep 2007 – May 2011</w:t>
            </w:r>
          </w:p>
        </w:tc>
      </w:tr>
      <w:tr w:rsidR="00B0495A" w:rsidRPr="006E77BD" w:rsidTr="00AE73B5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E64E6A" w:rsidRDefault="00B0495A" w:rsidP="00B954BE">
            <w:pPr>
              <w:pStyle w:val="Heading1"/>
              <w:spacing w:before="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E64E6A">
              <w:rPr>
                <w:rFonts w:cstheme="minorHAnsi"/>
                <w:b/>
                <w:bCs/>
                <w:caps w:val="0"/>
                <w:szCs w:val="20"/>
              </w:rPr>
              <w:t>Affiliations &amp; Interests</w:t>
            </w:r>
          </w:p>
        </w:tc>
      </w:tr>
      <w:tr w:rsidR="002C3D46" w:rsidRPr="006E77BD" w:rsidTr="00AE73B5">
        <w:trPr>
          <w:trHeight w:val="413"/>
        </w:trPr>
        <w:tc>
          <w:tcPr>
            <w:tcW w:w="4788" w:type="dxa"/>
          </w:tcPr>
          <w:p w:rsidR="00B0495A" w:rsidRPr="008932D8" w:rsidRDefault="008932D8" w:rsidP="00AB5767">
            <w:pPr>
              <w:pStyle w:val="Title"/>
              <w:rPr>
                <w:rFonts w:cstheme="minorHAnsi"/>
                <w:b w:val="0"/>
                <w:szCs w:val="20"/>
              </w:rPr>
            </w:pPr>
            <w:r>
              <w:rPr>
                <w:rFonts w:cstheme="minorHAnsi"/>
                <w:szCs w:val="20"/>
              </w:rPr>
              <w:t>Software Engineer</w:t>
            </w:r>
            <w:r w:rsidR="001D5BC7">
              <w:rPr>
                <w:rFonts w:cstheme="minorHAnsi"/>
                <w:b w:val="0"/>
                <w:szCs w:val="20"/>
              </w:rPr>
              <w:t xml:space="preserve">, </w:t>
            </w:r>
            <w:r>
              <w:rPr>
                <w:rFonts w:cstheme="minorHAnsi"/>
                <w:b w:val="0"/>
                <w:szCs w:val="20"/>
              </w:rPr>
              <w:t>Volunteer</w:t>
            </w:r>
          </w:p>
        </w:tc>
        <w:tc>
          <w:tcPr>
            <w:tcW w:w="3960" w:type="dxa"/>
            <w:gridSpan w:val="4"/>
          </w:tcPr>
          <w:p w:rsidR="00590D36" w:rsidRPr="00450594" w:rsidRDefault="008932D8" w:rsidP="00450594">
            <w:pPr>
              <w:pStyle w:val="CompanyName"/>
            </w:pPr>
            <w:r w:rsidRPr="00450594">
              <w:t>Vecna Cares</w:t>
            </w:r>
          </w:p>
          <w:p w:rsidR="008932D8" w:rsidRPr="008932D8" w:rsidRDefault="008932D8" w:rsidP="002C3D46">
            <w:pPr>
              <w:pStyle w:val="CompanySub"/>
            </w:pPr>
            <w:r>
              <w:t>Cambridge, MA</w:t>
            </w:r>
          </w:p>
        </w:tc>
        <w:tc>
          <w:tcPr>
            <w:tcW w:w="2268" w:type="dxa"/>
          </w:tcPr>
          <w:p w:rsidR="00077E78" w:rsidRPr="006E77BD" w:rsidRDefault="008932D8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Nov 2011</w:t>
            </w:r>
            <w:r w:rsidR="00B0495A" w:rsidRPr="006E77BD">
              <w:rPr>
                <w:rFonts w:cstheme="minorHAnsi"/>
                <w:szCs w:val="20"/>
              </w:rPr>
              <w:t xml:space="preserve">– </w:t>
            </w:r>
            <w:r w:rsidR="00570E68">
              <w:rPr>
                <w:rFonts w:cstheme="minorHAnsi"/>
                <w:szCs w:val="20"/>
              </w:rPr>
              <w:t>June 2013</w:t>
            </w:r>
          </w:p>
          <w:p w:rsidR="00B0495A" w:rsidRPr="006E77BD" w:rsidRDefault="00B0495A" w:rsidP="00E62231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</w:p>
        </w:tc>
      </w:tr>
      <w:tr w:rsidR="00AB5767" w:rsidRPr="006E77BD" w:rsidTr="00AE73B5">
        <w:trPr>
          <w:trHeight w:val="520"/>
        </w:trPr>
        <w:tc>
          <w:tcPr>
            <w:tcW w:w="4788" w:type="dxa"/>
          </w:tcPr>
          <w:p w:rsidR="00B0495A" w:rsidRPr="006E77BD" w:rsidRDefault="008932D8" w:rsidP="00B954BE">
            <w:pPr>
              <w:pStyle w:val="Title"/>
              <w:spacing w:before="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President</w:t>
            </w:r>
          </w:p>
        </w:tc>
        <w:tc>
          <w:tcPr>
            <w:tcW w:w="3960" w:type="dxa"/>
            <w:gridSpan w:val="4"/>
          </w:tcPr>
          <w:p w:rsidR="008932D8" w:rsidRDefault="008932D8" w:rsidP="008932D8">
            <w:pPr>
              <w:pStyle w:val="CompanyName"/>
            </w:pPr>
            <w:r w:rsidRPr="00590D36">
              <w:t>St. Scholastica Computer Club</w:t>
            </w:r>
          </w:p>
          <w:p w:rsidR="00590D36" w:rsidRPr="00590D36" w:rsidRDefault="008932D8" w:rsidP="008932D8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B0495A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Fall 200</w:t>
            </w:r>
            <w:r w:rsidR="008932D8">
              <w:rPr>
                <w:rFonts w:cstheme="minorHAnsi"/>
                <w:szCs w:val="20"/>
              </w:rPr>
              <w:t>9</w:t>
            </w:r>
            <w:r w:rsidRPr="006E77BD">
              <w:rPr>
                <w:rFonts w:cstheme="minorHAnsi"/>
                <w:szCs w:val="20"/>
              </w:rPr>
              <w:t xml:space="preserve"> – </w:t>
            </w:r>
            <w:r>
              <w:rPr>
                <w:rFonts w:cstheme="minorHAnsi"/>
                <w:szCs w:val="20"/>
              </w:rPr>
              <w:t>May 2011</w:t>
            </w:r>
          </w:p>
        </w:tc>
      </w:tr>
      <w:tr w:rsidR="00AB5767" w:rsidRPr="006E77BD" w:rsidTr="00AE73B5">
        <w:trPr>
          <w:trHeight w:val="520"/>
        </w:trPr>
        <w:tc>
          <w:tcPr>
            <w:tcW w:w="4788" w:type="dxa"/>
          </w:tcPr>
          <w:p w:rsidR="00B0495A" w:rsidRPr="006E77BD" w:rsidRDefault="008932D8" w:rsidP="00B954BE">
            <w:pPr>
              <w:pStyle w:val="Title"/>
              <w:spacing w:before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Co-Founder</w:t>
            </w:r>
          </w:p>
        </w:tc>
        <w:tc>
          <w:tcPr>
            <w:tcW w:w="3960" w:type="dxa"/>
            <w:gridSpan w:val="4"/>
          </w:tcPr>
          <w:p w:rsidR="008932D8" w:rsidRDefault="008932D8" w:rsidP="008932D8">
            <w:pPr>
              <w:pStyle w:val="CompanyName"/>
            </w:pPr>
            <w:r w:rsidRPr="00590D36">
              <w:t>Campus Freelance Computer Repair</w:t>
            </w:r>
          </w:p>
          <w:p w:rsidR="00590D36" w:rsidRPr="00AB5767" w:rsidRDefault="008932D8" w:rsidP="008932D8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8932D8" w:rsidP="00B0495A">
            <w:pPr>
              <w:pStyle w:val="Dates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Fall 2007</w:t>
            </w:r>
            <w:r w:rsidR="00B0495A" w:rsidRPr="006E77BD">
              <w:rPr>
                <w:rFonts w:cstheme="minorHAnsi"/>
                <w:szCs w:val="20"/>
              </w:rPr>
              <w:t xml:space="preserve"> – </w:t>
            </w:r>
            <w:r w:rsidR="00B0495A">
              <w:rPr>
                <w:rFonts w:cstheme="minorHAnsi"/>
                <w:szCs w:val="20"/>
              </w:rPr>
              <w:t>May 2011</w:t>
            </w:r>
          </w:p>
          <w:p w:rsidR="00B0495A" w:rsidRPr="006E77BD" w:rsidRDefault="00B0495A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</w:p>
        </w:tc>
      </w:tr>
      <w:tr w:rsidR="00AB5767" w:rsidRPr="006E77BD" w:rsidTr="00AE73B5">
        <w:trPr>
          <w:trHeight w:val="395"/>
        </w:trPr>
        <w:tc>
          <w:tcPr>
            <w:tcW w:w="4788" w:type="dxa"/>
          </w:tcPr>
          <w:p w:rsidR="00B0495A" w:rsidRPr="006E77BD" w:rsidRDefault="00B0495A" w:rsidP="00B954BE">
            <w:pPr>
              <w:pStyle w:val="Title"/>
              <w:spacing w:before="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Captain</w:t>
            </w:r>
          </w:p>
        </w:tc>
        <w:tc>
          <w:tcPr>
            <w:tcW w:w="3960" w:type="dxa"/>
            <w:gridSpan w:val="4"/>
          </w:tcPr>
          <w:p w:rsidR="00B0495A" w:rsidRDefault="00AB5767" w:rsidP="002C3D46">
            <w:pPr>
              <w:pStyle w:val="CompanyName"/>
            </w:pPr>
            <w:r w:rsidRPr="00590D36">
              <w:t>St. Scholastica Programming Team</w:t>
            </w:r>
          </w:p>
          <w:p w:rsidR="00590D36" w:rsidRPr="00590D36" w:rsidRDefault="00590D36" w:rsidP="002C3D46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B0495A" w:rsidP="00B0495A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Fall 200</w:t>
            </w:r>
            <w:r w:rsidR="00AB5767">
              <w:rPr>
                <w:rFonts w:cstheme="minorHAnsi"/>
                <w:szCs w:val="20"/>
              </w:rPr>
              <w:t>9</w:t>
            </w:r>
            <w:r w:rsidRPr="006E77BD">
              <w:rPr>
                <w:rFonts w:cstheme="minorHAnsi"/>
                <w:szCs w:val="20"/>
              </w:rPr>
              <w:t xml:space="preserve"> – </w:t>
            </w:r>
            <w:r>
              <w:rPr>
                <w:rFonts w:cstheme="minorHAnsi"/>
                <w:szCs w:val="20"/>
              </w:rPr>
              <w:t>May 2011</w:t>
            </w:r>
          </w:p>
          <w:p w:rsidR="00B0495A" w:rsidRPr="006E77BD" w:rsidRDefault="00B0495A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</w:p>
        </w:tc>
      </w:tr>
      <w:tr w:rsidR="00AB5767" w:rsidRPr="006E77BD" w:rsidTr="007C119D">
        <w:trPr>
          <w:trHeight w:val="404"/>
        </w:trPr>
        <w:tc>
          <w:tcPr>
            <w:tcW w:w="4788" w:type="dxa"/>
          </w:tcPr>
          <w:p w:rsidR="00B0495A" w:rsidRPr="006E77BD" w:rsidRDefault="00B0495A" w:rsidP="00B954BE">
            <w:pPr>
              <w:pStyle w:val="Title"/>
              <w:spacing w:before="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Captain</w:t>
            </w:r>
          </w:p>
        </w:tc>
        <w:tc>
          <w:tcPr>
            <w:tcW w:w="3960" w:type="dxa"/>
            <w:gridSpan w:val="4"/>
          </w:tcPr>
          <w:p w:rsidR="00B0495A" w:rsidRDefault="00AB5767" w:rsidP="002C3D46">
            <w:pPr>
              <w:pStyle w:val="CompanyName"/>
            </w:pPr>
            <w:r w:rsidRPr="00590D36">
              <w:t>St. Scholastica Robotics Team</w:t>
            </w:r>
          </w:p>
          <w:p w:rsidR="00590D36" w:rsidRPr="00590D36" w:rsidRDefault="00590D36" w:rsidP="002C3D46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B0495A" w:rsidP="00B0495A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Fall 2009 – </w:t>
            </w:r>
            <w:r>
              <w:rPr>
                <w:rFonts w:cstheme="minorHAnsi"/>
                <w:szCs w:val="20"/>
              </w:rPr>
              <w:t>May 2011</w:t>
            </w:r>
          </w:p>
        </w:tc>
      </w:tr>
      <w:tr w:rsidR="00AB5767" w:rsidRPr="006E77BD" w:rsidTr="007C119D">
        <w:trPr>
          <w:trHeight w:val="512"/>
        </w:trPr>
        <w:tc>
          <w:tcPr>
            <w:tcW w:w="11016" w:type="dxa"/>
            <w:gridSpan w:val="6"/>
          </w:tcPr>
          <w:p w:rsidR="00AB5767" w:rsidRPr="00B0495A" w:rsidRDefault="00AB5767" w:rsidP="00B954BE">
            <w:pPr>
              <w:pStyle w:val="Title"/>
              <w:spacing w:before="0"/>
              <w:rPr>
                <w:rFonts w:cstheme="minorHAnsi"/>
                <w:b w:val="0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Proficient Mechanic: </w:t>
            </w:r>
            <w:r w:rsidRPr="006E77BD">
              <w:rPr>
                <w:rFonts w:cstheme="minorHAnsi"/>
                <w:b w:val="0"/>
                <w:szCs w:val="20"/>
              </w:rPr>
              <w:t>Performance Vehicles</w:t>
            </w:r>
          </w:p>
          <w:p w:rsidR="00590D36" w:rsidRPr="006E77BD" w:rsidRDefault="00AB5767" w:rsidP="00B954BE">
            <w:pPr>
              <w:pStyle w:val="Dates"/>
              <w:spacing w:before="0"/>
              <w:jc w:val="left"/>
              <w:rPr>
                <w:rFonts w:cstheme="minorHAnsi"/>
                <w:szCs w:val="20"/>
              </w:rPr>
            </w:pPr>
            <w:r w:rsidRPr="00AB5767">
              <w:rPr>
                <w:rFonts w:cstheme="minorHAnsi"/>
                <w:b/>
                <w:szCs w:val="20"/>
              </w:rPr>
              <w:t>Enthusiast:</w:t>
            </w:r>
            <w:r w:rsidRPr="006E77BD">
              <w:rPr>
                <w:rFonts w:cstheme="minorHAnsi"/>
                <w:szCs w:val="20"/>
              </w:rPr>
              <w:t xml:space="preserve"> Recreational Sports</w:t>
            </w:r>
          </w:p>
        </w:tc>
      </w:tr>
    </w:tbl>
    <w:p w:rsidR="00B809DC" w:rsidRPr="006E77BD" w:rsidRDefault="00B809DC" w:rsidP="007C119D">
      <w:pPr>
        <w:pStyle w:val="Footer"/>
        <w:spacing w:before="40"/>
        <w:rPr>
          <w:rFonts w:cstheme="minorHAnsi"/>
          <w:i/>
        </w:rPr>
      </w:pPr>
    </w:p>
    <w:sectPr w:rsidR="00B809DC" w:rsidRPr="006E77BD" w:rsidSect="00AE73B5">
      <w:pgSz w:w="12240" w:h="15840"/>
      <w:pgMar w:top="360" w:right="576" w:bottom="36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289" w:rsidRDefault="00A12289" w:rsidP="00E748B3">
      <w:pPr>
        <w:spacing w:line="240" w:lineRule="auto"/>
      </w:pPr>
      <w:r>
        <w:separator/>
      </w:r>
    </w:p>
  </w:endnote>
  <w:endnote w:type="continuationSeparator" w:id="0">
    <w:p w:rsidR="00A12289" w:rsidRDefault="00A12289" w:rsidP="00E748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289" w:rsidRDefault="00A12289" w:rsidP="00E748B3">
      <w:pPr>
        <w:spacing w:line="240" w:lineRule="auto"/>
      </w:pPr>
      <w:r>
        <w:separator/>
      </w:r>
    </w:p>
  </w:footnote>
  <w:footnote w:type="continuationSeparator" w:id="0">
    <w:p w:rsidR="00A12289" w:rsidRDefault="00A12289" w:rsidP="00E748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1EAB4CC5"/>
    <w:multiLevelType w:val="hybridMultilevel"/>
    <w:tmpl w:val="1B18E7D6"/>
    <w:lvl w:ilvl="0" w:tplc="9F0E667E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85E5D"/>
    <w:multiLevelType w:val="hybridMultilevel"/>
    <w:tmpl w:val="EA50AAD0"/>
    <w:lvl w:ilvl="0" w:tplc="472CE7FA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48458F"/>
    <w:multiLevelType w:val="hybridMultilevel"/>
    <w:tmpl w:val="6A0A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8" w15:restartNumberingAfterBreak="0">
    <w:nsid w:val="69B63BEE"/>
    <w:multiLevelType w:val="multilevel"/>
    <w:tmpl w:val="C26429B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B9741F"/>
    <w:multiLevelType w:val="hybridMultilevel"/>
    <w:tmpl w:val="53A6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E5C51"/>
    <w:multiLevelType w:val="hybridMultilevel"/>
    <w:tmpl w:val="47643690"/>
    <w:lvl w:ilvl="0" w:tplc="BDB66140">
      <w:numFmt w:val="bullet"/>
      <w:lvlText w:val="·"/>
      <w:lvlJc w:val="left"/>
      <w:pPr>
        <w:tabs>
          <w:tab w:val="num" w:pos="2760"/>
        </w:tabs>
        <w:ind w:left="27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1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10"/>
  </w:num>
  <w:num w:numId="9">
    <w:abstractNumId w:val="8"/>
  </w:num>
  <w:num w:numId="10">
    <w:abstractNumId w:val="3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5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2834"/>
    <w:rsid w:val="000022EB"/>
    <w:rsid w:val="00006EF0"/>
    <w:rsid w:val="0005708A"/>
    <w:rsid w:val="00075E73"/>
    <w:rsid w:val="00076532"/>
    <w:rsid w:val="00077E78"/>
    <w:rsid w:val="00095AC3"/>
    <w:rsid w:val="000A5EE0"/>
    <w:rsid w:val="000C50E8"/>
    <w:rsid w:val="000E080A"/>
    <w:rsid w:val="0010036A"/>
    <w:rsid w:val="0010077D"/>
    <w:rsid w:val="00116018"/>
    <w:rsid w:val="00121A66"/>
    <w:rsid w:val="001243A1"/>
    <w:rsid w:val="001254A0"/>
    <w:rsid w:val="00127605"/>
    <w:rsid w:val="00141A36"/>
    <w:rsid w:val="00143DAB"/>
    <w:rsid w:val="00165EBB"/>
    <w:rsid w:val="00185F56"/>
    <w:rsid w:val="00196279"/>
    <w:rsid w:val="001C0389"/>
    <w:rsid w:val="001C5C33"/>
    <w:rsid w:val="001C6708"/>
    <w:rsid w:val="001C788D"/>
    <w:rsid w:val="001D5BC7"/>
    <w:rsid w:val="001E3BC3"/>
    <w:rsid w:val="00243499"/>
    <w:rsid w:val="002571E3"/>
    <w:rsid w:val="002744AE"/>
    <w:rsid w:val="002911C8"/>
    <w:rsid w:val="002C3D46"/>
    <w:rsid w:val="002E6CE6"/>
    <w:rsid w:val="00301257"/>
    <w:rsid w:val="00312410"/>
    <w:rsid w:val="00331AB0"/>
    <w:rsid w:val="00334E32"/>
    <w:rsid w:val="00334ED6"/>
    <w:rsid w:val="003365B9"/>
    <w:rsid w:val="00354C25"/>
    <w:rsid w:val="00361AFB"/>
    <w:rsid w:val="003731AA"/>
    <w:rsid w:val="00373E8D"/>
    <w:rsid w:val="00374E86"/>
    <w:rsid w:val="00381C0C"/>
    <w:rsid w:val="003A4F11"/>
    <w:rsid w:val="003A740B"/>
    <w:rsid w:val="003B3B3F"/>
    <w:rsid w:val="003B50B4"/>
    <w:rsid w:val="003F5303"/>
    <w:rsid w:val="003F7A27"/>
    <w:rsid w:val="00405294"/>
    <w:rsid w:val="00406AFB"/>
    <w:rsid w:val="00413A50"/>
    <w:rsid w:val="00423D05"/>
    <w:rsid w:val="00450594"/>
    <w:rsid w:val="00451641"/>
    <w:rsid w:val="00466F12"/>
    <w:rsid w:val="00474337"/>
    <w:rsid w:val="00485039"/>
    <w:rsid w:val="004907A3"/>
    <w:rsid w:val="004A148B"/>
    <w:rsid w:val="004A207E"/>
    <w:rsid w:val="004A3AE6"/>
    <w:rsid w:val="004A5CC2"/>
    <w:rsid w:val="004B3C50"/>
    <w:rsid w:val="004C52D2"/>
    <w:rsid w:val="004F5067"/>
    <w:rsid w:val="004F5AB3"/>
    <w:rsid w:val="00501844"/>
    <w:rsid w:val="0051190F"/>
    <w:rsid w:val="00511AC4"/>
    <w:rsid w:val="00542F5A"/>
    <w:rsid w:val="00570E68"/>
    <w:rsid w:val="00576216"/>
    <w:rsid w:val="00590D36"/>
    <w:rsid w:val="005A06D6"/>
    <w:rsid w:val="005C5D33"/>
    <w:rsid w:val="005C6BD1"/>
    <w:rsid w:val="005E3E01"/>
    <w:rsid w:val="005E5BEE"/>
    <w:rsid w:val="00600033"/>
    <w:rsid w:val="00616444"/>
    <w:rsid w:val="006224BD"/>
    <w:rsid w:val="00635942"/>
    <w:rsid w:val="00651403"/>
    <w:rsid w:val="00656D68"/>
    <w:rsid w:val="006615E0"/>
    <w:rsid w:val="00680BD9"/>
    <w:rsid w:val="00684A4E"/>
    <w:rsid w:val="006962EF"/>
    <w:rsid w:val="006B0017"/>
    <w:rsid w:val="006B0ECA"/>
    <w:rsid w:val="006B5385"/>
    <w:rsid w:val="006D45C5"/>
    <w:rsid w:val="006E2432"/>
    <w:rsid w:val="006E2F3A"/>
    <w:rsid w:val="006E3B15"/>
    <w:rsid w:val="006E77BD"/>
    <w:rsid w:val="006F3855"/>
    <w:rsid w:val="007055C7"/>
    <w:rsid w:val="00717245"/>
    <w:rsid w:val="0072199C"/>
    <w:rsid w:val="00724371"/>
    <w:rsid w:val="00724A86"/>
    <w:rsid w:val="00773F2C"/>
    <w:rsid w:val="00774B68"/>
    <w:rsid w:val="00781769"/>
    <w:rsid w:val="00790D50"/>
    <w:rsid w:val="007A2F12"/>
    <w:rsid w:val="007C119D"/>
    <w:rsid w:val="007C1D54"/>
    <w:rsid w:val="007E5F2D"/>
    <w:rsid w:val="007F2C47"/>
    <w:rsid w:val="00801DC5"/>
    <w:rsid w:val="00807DAB"/>
    <w:rsid w:val="008203E5"/>
    <w:rsid w:val="00822589"/>
    <w:rsid w:val="0083744A"/>
    <w:rsid w:val="0088455A"/>
    <w:rsid w:val="008932D8"/>
    <w:rsid w:val="008A72A6"/>
    <w:rsid w:val="008B3393"/>
    <w:rsid w:val="008C01C1"/>
    <w:rsid w:val="008C02F5"/>
    <w:rsid w:val="008C354B"/>
    <w:rsid w:val="008E18D5"/>
    <w:rsid w:val="008E68FE"/>
    <w:rsid w:val="00901F06"/>
    <w:rsid w:val="00905C4D"/>
    <w:rsid w:val="0090731C"/>
    <w:rsid w:val="00907793"/>
    <w:rsid w:val="00912725"/>
    <w:rsid w:val="00940F6D"/>
    <w:rsid w:val="009548CA"/>
    <w:rsid w:val="00956000"/>
    <w:rsid w:val="00961164"/>
    <w:rsid w:val="009711EA"/>
    <w:rsid w:val="00987217"/>
    <w:rsid w:val="00990788"/>
    <w:rsid w:val="009A06AB"/>
    <w:rsid w:val="009A09C6"/>
    <w:rsid w:val="009A2117"/>
    <w:rsid w:val="009A5A63"/>
    <w:rsid w:val="009C051B"/>
    <w:rsid w:val="009C40ED"/>
    <w:rsid w:val="009C6B25"/>
    <w:rsid w:val="009D0268"/>
    <w:rsid w:val="00A028F4"/>
    <w:rsid w:val="00A07D6A"/>
    <w:rsid w:val="00A12289"/>
    <w:rsid w:val="00A423B6"/>
    <w:rsid w:val="00A54701"/>
    <w:rsid w:val="00A84E65"/>
    <w:rsid w:val="00A90318"/>
    <w:rsid w:val="00AB5767"/>
    <w:rsid w:val="00AB752B"/>
    <w:rsid w:val="00AC12F8"/>
    <w:rsid w:val="00AE73B5"/>
    <w:rsid w:val="00AF1168"/>
    <w:rsid w:val="00B0495A"/>
    <w:rsid w:val="00B11369"/>
    <w:rsid w:val="00B30391"/>
    <w:rsid w:val="00B30905"/>
    <w:rsid w:val="00B352C5"/>
    <w:rsid w:val="00B43D66"/>
    <w:rsid w:val="00B517A6"/>
    <w:rsid w:val="00B54803"/>
    <w:rsid w:val="00B76FBB"/>
    <w:rsid w:val="00B77DC5"/>
    <w:rsid w:val="00B809DC"/>
    <w:rsid w:val="00B828F9"/>
    <w:rsid w:val="00B94C1A"/>
    <w:rsid w:val="00B954BE"/>
    <w:rsid w:val="00BA058F"/>
    <w:rsid w:val="00BA418D"/>
    <w:rsid w:val="00BB4F54"/>
    <w:rsid w:val="00BD3A97"/>
    <w:rsid w:val="00BD75D6"/>
    <w:rsid w:val="00BE1BA0"/>
    <w:rsid w:val="00C069B4"/>
    <w:rsid w:val="00C302EE"/>
    <w:rsid w:val="00C45F4F"/>
    <w:rsid w:val="00C85708"/>
    <w:rsid w:val="00CA1EA0"/>
    <w:rsid w:val="00CA5E5D"/>
    <w:rsid w:val="00CB1E4A"/>
    <w:rsid w:val="00CC22D8"/>
    <w:rsid w:val="00CC34BE"/>
    <w:rsid w:val="00CD22BE"/>
    <w:rsid w:val="00CF45B2"/>
    <w:rsid w:val="00D008CA"/>
    <w:rsid w:val="00D06B91"/>
    <w:rsid w:val="00D13022"/>
    <w:rsid w:val="00D42834"/>
    <w:rsid w:val="00D449BA"/>
    <w:rsid w:val="00D4662D"/>
    <w:rsid w:val="00D61356"/>
    <w:rsid w:val="00D644CD"/>
    <w:rsid w:val="00D720EA"/>
    <w:rsid w:val="00D77DD3"/>
    <w:rsid w:val="00D97489"/>
    <w:rsid w:val="00DA0308"/>
    <w:rsid w:val="00DD6987"/>
    <w:rsid w:val="00DD6CAE"/>
    <w:rsid w:val="00DD7556"/>
    <w:rsid w:val="00DE7766"/>
    <w:rsid w:val="00E23DAE"/>
    <w:rsid w:val="00E33FCE"/>
    <w:rsid w:val="00E43FF2"/>
    <w:rsid w:val="00E62231"/>
    <w:rsid w:val="00E64E6A"/>
    <w:rsid w:val="00E719EC"/>
    <w:rsid w:val="00E748B3"/>
    <w:rsid w:val="00E90DD9"/>
    <w:rsid w:val="00EB0B5F"/>
    <w:rsid w:val="00ED690A"/>
    <w:rsid w:val="00EF52A5"/>
    <w:rsid w:val="00F1610A"/>
    <w:rsid w:val="00F21B6D"/>
    <w:rsid w:val="00F366F4"/>
    <w:rsid w:val="00F510D1"/>
    <w:rsid w:val="00FA0637"/>
    <w:rsid w:val="00FA1906"/>
    <w:rsid w:val="00FA6CF5"/>
    <w:rsid w:val="00FA7E3B"/>
    <w:rsid w:val="00FC6318"/>
    <w:rsid w:val="00FC646B"/>
    <w:rsid w:val="00FD1925"/>
    <w:rsid w:val="00FE2D92"/>
    <w:rsid w:val="00FE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FA9E1A"/>
  <w15:docId w15:val="{C65BA5A9-6BD0-481C-B5BF-F6BC2306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D36"/>
    <w:pPr>
      <w:spacing w:line="220" w:lineRule="exact"/>
    </w:pPr>
    <w:rPr>
      <w:rFonts w:asciiTheme="minorHAnsi" w:hAnsiTheme="minorHAnsi"/>
      <w:spacing w:val="10"/>
      <w:szCs w:val="16"/>
    </w:rPr>
  </w:style>
  <w:style w:type="paragraph" w:styleId="Heading1">
    <w:name w:val="heading 1"/>
    <w:basedOn w:val="Normal"/>
    <w:next w:val="Normal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qFormat/>
    <w:rsid w:val="00DE7766"/>
    <w:pPr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E-mailaddress">
    <w:name w:val="E-mail address"/>
    <w:basedOn w:val="Normal"/>
    <w:rsid w:val="00DE7766"/>
    <w:pPr>
      <w:spacing w:after="200"/>
    </w:pPr>
  </w:style>
  <w:style w:type="character" w:customStyle="1" w:styleId="bulletedlistChar">
    <w:name w:val="bulleted list Char"/>
    <w:basedOn w:val="DefaultParagraphFont"/>
    <w:link w:val="bulletedlist"/>
    <w:rsid w:val="009A5A63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Dates">
    <w:name w:val="Dates"/>
    <w:basedOn w:val="Normal"/>
    <w:rsid w:val="002911C8"/>
    <w:pPr>
      <w:spacing w:before="40"/>
      <w:jc w:val="right"/>
    </w:pPr>
  </w:style>
  <w:style w:type="paragraph" w:customStyle="1" w:styleId="Location">
    <w:name w:val="Location"/>
    <w:basedOn w:val="Normal"/>
    <w:link w:val="LocationChar"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D97489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Text">
    <w:name w:val="Text"/>
    <w:basedOn w:val="Normal"/>
    <w:link w:val="TextCharChar"/>
    <w:rsid w:val="00D449BA"/>
    <w:pPr>
      <w:spacing w:before="40" w:after="240"/>
    </w:pPr>
  </w:style>
  <w:style w:type="character" w:customStyle="1" w:styleId="TextCharChar">
    <w:name w:val="Text Char Char"/>
    <w:basedOn w:val="DefaultParagraphFont"/>
    <w:link w:val="Text"/>
    <w:rsid w:val="00D449BA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link w:val="bulletedlistChar"/>
    <w:rsid w:val="00F510D1"/>
    <w:pPr>
      <w:numPr>
        <w:numId w:val="5"/>
      </w:numPr>
      <w:spacing w:before="40" w:after="80"/>
    </w:pPr>
  </w:style>
  <w:style w:type="paragraph" w:styleId="Title">
    <w:name w:val="Title"/>
    <w:basedOn w:val="Normal"/>
    <w:link w:val="TitleChar"/>
    <w:qFormat/>
    <w:rsid w:val="00E64E6A"/>
    <w:pPr>
      <w:spacing w:before="40"/>
    </w:pPr>
    <w:rPr>
      <w:b/>
    </w:rPr>
  </w:style>
  <w:style w:type="character" w:customStyle="1" w:styleId="TitleChar">
    <w:name w:val="Title Char"/>
    <w:basedOn w:val="DefaultParagraphFont"/>
    <w:link w:val="Title"/>
    <w:rsid w:val="00E64E6A"/>
    <w:rPr>
      <w:rFonts w:asciiTheme="minorHAnsi" w:hAnsiTheme="minorHAnsi"/>
      <w:b/>
      <w:spacing w:val="10"/>
      <w:szCs w:val="16"/>
    </w:rPr>
  </w:style>
  <w:style w:type="paragraph" w:customStyle="1" w:styleId="bulletedlistlastline">
    <w:name w:val="bulleted list last line"/>
    <w:basedOn w:val="bulletedlist"/>
    <w:link w:val="bulletedlistlastlineChar"/>
    <w:rsid w:val="00D449BA"/>
    <w:pPr>
      <w:spacing w:after="240"/>
    </w:pPr>
    <w:rPr>
      <w:szCs w:val="20"/>
    </w:rPr>
  </w:style>
  <w:style w:type="character" w:customStyle="1" w:styleId="bulletedlistlastlineChar">
    <w:name w:val="bulleted list last line Char"/>
    <w:basedOn w:val="bulletedlistChar"/>
    <w:link w:val="bulletedlistlastline"/>
    <w:rsid w:val="009A5A63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Address1">
    <w:name w:val="Address 1"/>
    <w:basedOn w:val="Normal"/>
    <w:rsid w:val="00DA0308"/>
    <w:pPr>
      <w:suppressAutoHyphens/>
      <w:spacing w:line="160" w:lineRule="atLeast"/>
      <w:jc w:val="both"/>
    </w:pPr>
    <w:rPr>
      <w:rFonts w:ascii="Arial" w:eastAsia="Batang" w:hAnsi="Arial"/>
      <w:spacing w:val="0"/>
      <w:sz w:val="14"/>
      <w:szCs w:val="20"/>
      <w:lang w:eastAsia="ar-SA"/>
    </w:rPr>
  </w:style>
  <w:style w:type="paragraph" w:customStyle="1" w:styleId="Address2">
    <w:name w:val="Address 2"/>
    <w:basedOn w:val="Normal"/>
    <w:rsid w:val="00DA0308"/>
    <w:pPr>
      <w:suppressAutoHyphens/>
      <w:spacing w:line="160" w:lineRule="atLeast"/>
      <w:jc w:val="both"/>
    </w:pPr>
    <w:rPr>
      <w:rFonts w:ascii="Arial" w:eastAsia="Batang" w:hAnsi="Arial"/>
      <w:spacing w:val="0"/>
      <w:sz w:val="14"/>
      <w:szCs w:val="20"/>
      <w:lang w:eastAsia="ar-SA"/>
    </w:rPr>
  </w:style>
  <w:style w:type="paragraph" w:styleId="Header">
    <w:name w:val="header"/>
    <w:basedOn w:val="Normal"/>
    <w:link w:val="HeaderChar"/>
    <w:rsid w:val="00E748B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E748B3"/>
    <w:rPr>
      <w:rFonts w:ascii="Tahoma" w:hAnsi="Tahoma"/>
      <w:spacing w:val="10"/>
      <w:sz w:val="16"/>
      <w:szCs w:val="16"/>
    </w:rPr>
  </w:style>
  <w:style w:type="paragraph" w:styleId="Footer">
    <w:name w:val="footer"/>
    <w:basedOn w:val="Normal"/>
    <w:link w:val="FooterChar"/>
    <w:rsid w:val="00E748B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E748B3"/>
    <w:rPr>
      <w:rFonts w:ascii="Tahoma" w:hAnsi="Tahoma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DD6987"/>
    <w:pPr>
      <w:ind w:left="720"/>
      <w:contextualSpacing/>
    </w:pPr>
  </w:style>
  <w:style w:type="paragraph" w:customStyle="1" w:styleId="CompanyName">
    <w:name w:val="Company Name"/>
    <w:basedOn w:val="Normal"/>
    <w:qFormat/>
    <w:rsid w:val="00E64E6A"/>
    <w:pPr>
      <w:jc w:val="right"/>
    </w:pPr>
    <w:rPr>
      <w:rFonts w:cstheme="minorHAnsi"/>
      <w:b/>
      <w:i/>
      <w:szCs w:val="22"/>
    </w:rPr>
  </w:style>
  <w:style w:type="paragraph" w:customStyle="1" w:styleId="CompanySub">
    <w:name w:val="Company Sub"/>
    <w:basedOn w:val="CompanyName"/>
    <w:qFormat/>
    <w:rsid w:val="002C3D46"/>
    <w:rPr>
      <w:b w:val="0"/>
      <w:szCs w:val="20"/>
    </w:rPr>
  </w:style>
  <w:style w:type="paragraph" w:styleId="NoSpacing">
    <w:name w:val="No Spacing"/>
    <w:uiPriority w:val="1"/>
    <w:qFormat/>
    <w:rsid w:val="00B30391"/>
    <w:rPr>
      <w:rFonts w:asciiTheme="minorHAnsi" w:hAnsiTheme="minorHAnsi"/>
      <w:spacing w:val="10"/>
      <w:szCs w:val="16"/>
    </w:rPr>
  </w:style>
  <w:style w:type="paragraph" w:customStyle="1" w:styleId="JobDescription">
    <w:name w:val="Job Description"/>
    <w:basedOn w:val="bulletedlist"/>
    <w:link w:val="JobDescriptionChar"/>
    <w:qFormat/>
    <w:rsid w:val="00D77DD3"/>
    <w:pPr>
      <w:tabs>
        <w:tab w:val="clear" w:pos="288"/>
        <w:tab w:val="num" w:pos="210"/>
      </w:tabs>
      <w:spacing w:after="0"/>
      <w:ind w:left="210" w:hanging="180"/>
    </w:pPr>
    <w:rPr>
      <w:rFonts w:cstheme="minorHAnsi"/>
      <w:szCs w:val="20"/>
    </w:rPr>
  </w:style>
  <w:style w:type="character" w:customStyle="1" w:styleId="JobDescriptionChar">
    <w:name w:val="Job Description Char"/>
    <w:basedOn w:val="bulletedlistChar"/>
    <w:link w:val="JobDescription"/>
    <w:rsid w:val="00D77DD3"/>
    <w:rPr>
      <w:rFonts w:asciiTheme="minorHAnsi" w:hAnsiTheme="minorHAnsi" w:cstheme="minorHAnsi"/>
      <w:spacing w:val="10"/>
      <w:sz w:val="16"/>
      <w:szCs w:val="1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tmatt\AppData\Roaming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70BDC-2F65-4AD6-8E7E-303EC2492B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2A2A39-65AE-4368-8017-C5DB83EFF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CSC.dotx</Template>
  <TotalTime>4294967242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of St. Scholastica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cssuser</dc:creator>
  <cp:lastModifiedBy>Matt Erickson</cp:lastModifiedBy>
  <cp:revision>12</cp:revision>
  <cp:lastPrinted>2016-06-10T16:53:00Z</cp:lastPrinted>
  <dcterms:created xsi:type="dcterms:W3CDTF">2013-03-01T05:01:00Z</dcterms:created>
  <dcterms:modified xsi:type="dcterms:W3CDTF">2016-06-10T19:05:00Z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TC300091419990</vt:lpwstr>
  </property>
</Properties>
</file>