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3" w:type="dxa"/>
        <w:tblLayout w:type="fixed"/>
        <w:tblLook w:val="0000"/>
      </w:tblPr>
      <w:tblGrid>
        <w:gridCol w:w="378"/>
        <w:gridCol w:w="3581"/>
        <w:gridCol w:w="1777"/>
        <w:gridCol w:w="244"/>
        <w:gridCol w:w="3540"/>
        <w:gridCol w:w="11"/>
        <w:gridCol w:w="12"/>
      </w:tblGrid>
      <w:tr w:rsidR="008C354B" w:rsidRPr="006E77BD" w:rsidTr="00F21B6D">
        <w:trPr>
          <w:trHeight w:val="540"/>
        </w:trPr>
        <w:tc>
          <w:tcPr>
            <w:tcW w:w="3959" w:type="dxa"/>
            <w:gridSpan w:val="2"/>
            <w:tcBorders>
              <w:bottom w:val="single" w:sz="4" w:space="0" w:color="999999"/>
            </w:tcBorders>
          </w:tcPr>
          <w:p w:rsidR="0005708A" w:rsidRPr="006E77BD" w:rsidRDefault="00D42834" w:rsidP="00E90DD9">
            <w:pPr>
              <w:spacing w:after="120" w:line="240" w:lineRule="auto"/>
              <w:outlineLvl w:val="8"/>
              <w:rPr>
                <w:rFonts w:asciiTheme="minorHAnsi" w:hAnsiTheme="minorHAnsi" w:cstheme="minorHAnsi"/>
                <w:sz w:val="48"/>
                <w:szCs w:val="48"/>
              </w:rPr>
            </w:pPr>
            <w:r w:rsidRPr="006E77BD">
              <w:rPr>
                <w:rFonts w:asciiTheme="minorHAnsi" w:hAnsiTheme="minorHAnsi" w:cstheme="minorHAnsi"/>
                <w:sz w:val="48"/>
                <w:szCs w:val="48"/>
              </w:rPr>
              <w:t>Matthew Erickson</w:t>
            </w:r>
          </w:p>
        </w:tc>
        <w:tc>
          <w:tcPr>
            <w:tcW w:w="5584" w:type="dxa"/>
            <w:gridSpan w:val="5"/>
            <w:tcBorders>
              <w:bottom w:val="single" w:sz="4" w:space="0" w:color="999999"/>
            </w:tcBorders>
          </w:tcPr>
          <w:tbl>
            <w:tblPr>
              <w:tblW w:w="4755" w:type="dxa"/>
              <w:tblInd w:w="1062" w:type="dxa"/>
              <w:tblLayout w:type="fixed"/>
              <w:tblLook w:val="0000"/>
            </w:tblPr>
            <w:tblGrid>
              <w:gridCol w:w="1890"/>
              <w:gridCol w:w="2865"/>
            </w:tblGrid>
            <w:tr w:rsidR="00D13022" w:rsidRPr="006E77BD" w:rsidTr="00600033">
              <w:trPr>
                <w:trHeight w:val="827"/>
              </w:trPr>
              <w:tc>
                <w:tcPr>
                  <w:tcW w:w="1890" w:type="dxa"/>
                  <w:shd w:val="clear" w:color="auto" w:fill="auto"/>
                </w:tcPr>
                <w:p w:rsidR="00DD6987" w:rsidRPr="006E77BD" w:rsidRDefault="00DD6987" w:rsidP="00D13022">
                  <w:pPr>
                    <w:pStyle w:val="Address2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106 Tremont St.</w:t>
                  </w:r>
                </w:p>
                <w:p w:rsidR="00DA0308" w:rsidRPr="006E77BD" w:rsidRDefault="00DD6987" w:rsidP="00D13022">
                  <w:pPr>
                    <w:pStyle w:val="Address2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Apartment 104</w:t>
                  </w:r>
                </w:p>
                <w:p w:rsidR="00DA0308" w:rsidRPr="006E77BD" w:rsidRDefault="00DD6987" w:rsidP="00DD6987">
                  <w:pPr>
                    <w:pStyle w:val="Address2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Brighton</w:t>
                  </w:r>
                  <w:r w:rsidR="00413A50" w:rsidRPr="006E77BD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 w:rsidR="00DA0308" w:rsidRPr="006E77BD">
                    <w:rPr>
                      <w:rFonts w:asciiTheme="minorHAnsi" w:hAnsiTheme="minorHAnsi" w:cstheme="minorHAnsi"/>
                      <w:sz w:val="20"/>
                    </w:rPr>
                    <w:t>M</w:t>
                  </w: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A</w:t>
                  </w:r>
                  <w:r w:rsidR="00DA0308" w:rsidRPr="006E77BD">
                    <w:rPr>
                      <w:rFonts w:asciiTheme="minorHAnsi" w:hAnsiTheme="minorHAnsi" w:cstheme="minorHAnsi"/>
                      <w:sz w:val="20"/>
                    </w:rPr>
                    <w:t xml:space="preserve">, </w:t>
                  </w: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02135</w:t>
                  </w:r>
                </w:p>
              </w:tc>
              <w:tc>
                <w:tcPr>
                  <w:tcW w:w="2865" w:type="dxa"/>
                  <w:shd w:val="clear" w:color="auto" w:fill="auto"/>
                </w:tcPr>
                <w:p w:rsidR="00DA0308" w:rsidRPr="006E77BD" w:rsidRDefault="00DA0308" w:rsidP="00D13022">
                  <w:pPr>
                    <w:pStyle w:val="Address1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Phone</w:t>
                  </w:r>
                  <w:r w:rsidR="00FE2D92" w:rsidRPr="006E77BD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="00600033" w:rsidRPr="006E77BD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 w:rsidR="00DD6987" w:rsidRPr="006E77BD">
                    <w:rPr>
                      <w:rFonts w:asciiTheme="minorHAnsi" w:hAnsiTheme="minorHAnsi" w:cstheme="minorHAnsi"/>
                      <w:sz w:val="20"/>
                    </w:rPr>
                    <w:t>480-788-8357</w:t>
                  </w:r>
                </w:p>
                <w:p w:rsidR="00DA0308" w:rsidRPr="006E77BD" w:rsidRDefault="00DA0308" w:rsidP="00D13022">
                  <w:pPr>
                    <w:pStyle w:val="Address1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E77BD">
                    <w:rPr>
                      <w:rFonts w:asciiTheme="minorHAnsi" w:hAnsiTheme="minorHAnsi" w:cstheme="minorHAnsi"/>
                      <w:sz w:val="20"/>
                    </w:rPr>
                    <w:t>E-mail</w:t>
                  </w:r>
                  <w:r w:rsidR="00FE2D92" w:rsidRPr="006E77BD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Pr="006E77BD">
                    <w:rPr>
                      <w:rFonts w:asciiTheme="minorHAnsi" w:hAnsiTheme="minorHAnsi" w:cstheme="minorHAnsi"/>
                      <w:sz w:val="20"/>
                    </w:rPr>
                    <w:t xml:space="preserve"> MEricks7@css.edu</w:t>
                  </w:r>
                </w:p>
              </w:tc>
            </w:tr>
          </w:tbl>
          <w:p w:rsidR="008C354B" w:rsidRPr="006E77BD" w:rsidRDefault="008C354B" w:rsidP="00E90DD9">
            <w:pPr>
              <w:spacing w:line="240" w:lineRule="auto"/>
              <w:outlineLvl w:val="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E7766" w:rsidRPr="006E77BD" w:rsidTr="00F21B6D">
        <w:trPr>
          <w:trHeight w:val="144"/>
        </w:trPr>
        <w:tc>
          <w:tcPr>
            <w:tcW w:w="954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6E77BD" w:rsidRDefault="00185F56" w:rsidP="001243A1">
            <w:pPr>
              <w:pStyle w:val="Heading1"/>
              <w:spacing w:before="40" w:after="0"/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Objective</w:t>
            </w:r>
          </w:p>
        </w:tc>
      </w:tr>
      <w:tr w:rsidR="00DE7766" w:rsidRPr="006E77BD" w:rsidTr="00F21B6D">
        <w:trPr>
          <w:trHeight w:val="242"/>
        </w:trPr>
        <w:tc>
          <w:tcPr>
            <w:tcW w:w="378" w:type="dxa"/>
            <w:tcBorders>
              <w:top w:val="single" w:sz="4" w:space="0" w:color="999999"/>
              <w:bottom w:val="single" w:sz="4" w:space="0" w:color="999999"/>
            </w:tcBorders>
          </w:tcPr>
          <w:p w:rsidR="00DE7766" w:rsidRPr="006E77BD" w:rsidRDefault="00DE7766" w:rsidP="006E77BD">
            <w:pPr>
              <w:pStyle w:val="Heading1"/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65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84E65" w:rsidRPr="006E77BD" w:rsidRDefault="00807DAB" w:rsidP="007E5F2D">
            <w:pPr>
              <w:pStyle w:val="Text"/>
              <w:spacing w:before="6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A full-time position as a software engineer</w:t>
            </w:r>
          </w:p>
        </w:tc>
      </w:tr>
      <w:tr w:rsidR="009548CA" w:rsidRPr="006E77BD" w:rsidTr="00F21B6D">
        <w:trPr>
          <w:trHeight w:val="144"/>
        </w:trPr>
        <w:tc>
          <w:tcPr>
            <w:tcW w:w="954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9548CA" w:rsidRPr="006E77BD" w:rsidRDefault="00185F56" w:rsidP="006E77BD">
            <w:pPr>
              <w:pStyle w:val="Heading1"/>
              <w:spacing w:before="40" w:after="0"/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Technical</w:t>
            </w:r>
            <w:r w:rsidR="00D4662D"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skills</w:t>
            </w:r>
          </w:p>
        </w:tc>
      </w:tr>
      <w:tr w:rsidR="009548CA" w:rsidRPr="006E77BD" w:rsidTr="00F21B6D">
        <w:trPr>
          <w:trHeight w:val="132"/>
        </w:trPr>
        <w:tc>
          <w:tcPr>
            <w:tcW w:w="378" w:type="dxa"/>
            <w:tcBorders>
              <w:top w:val="single" w:sz="4" w:space="0" w:color="999999"/>
              <w:bottom w:val="single" w:sz="4" w:space="0" w:color="999999"/>
            </w:tcBorders>
          </w:tcPr>
          <w:p w:rsidR="009548CA" w:rsidRPr="006E77BD" w:rsidRDefault="009548CA" w:rsidP="00DE7766">
            <w:pPr>
              <w:pStyle w:val="Heading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65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4662D" w:rsidRPr="006E77BD" w:rsidRDefault="00D4662D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D4662D" w:rsidRPr="006E77BD" w:rsidRDefault="00D4662D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Proficient in: </w:t>
            </w:r>
            <w:r w:rsidR="00D42834" w:rsidRPr="006E77BD">
              <w:rPr>
                <w:rFonts w:asciiTheme="minorHAnsi" w:hAnsiTheme="minorHAnsi" w:cstheme="minorHAnsi"/>
                <w:sz w:val="20"/>
                <w:szCs w:val="20"/>
              </w:rPr>
              <w:t>Java</w:t>
            </w:r>
            <w:r w:rsidR="00406AFB" w:rsidRPr="006E77B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05294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Android SDK</w:t>
            </w:r>
          </w:p>
          <w:p w:rsidR="00D4662D" w:rsidRPr="006E77BD" w:rsidRDefault="00D4662D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Familiar with: </w:t>
            </w:r>
            <w:r w:rsidR="00406AFB" w:rsidRPr="006E77BD">
              <w:rPr>
                <w:rFonts w:asciiTheme="minorHAnsi" w:hAnsiTheme="minorHAnsi" w:cstheme="minorHAnsi"/>
                <w:sz w:val="20"/>
                <w:szCs w:val="20"/>
              </w:rPr>
              <w:t>Java</w:t>
            </w:r>
            <w:r w:rsidR="00D42834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ME</w:t>
            </w:r>
            <w:r w:rsidR="00354C2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51403" w:rsidRPr="006E77BD">
              <w:rPr>
                <w:rFonts w:asciiTheme="minorHAnsi" w:hAnsiTheme="minorHAnsi" w:cstheme="minorHAnsi"/>
                <w:sz w:val="20"/>
                <w:szCs w:val="20"/>
              </w:rPr>
              <w:t>C#</w:t>
            </w:r>
            <w:r w:rsidR="00E23DAE" w:rsidRPr="006E77BD">
              <w:rPr>
                <w:rFonts w:asciiTheme="minorHAnsi" w:hAnsiTheme="minorHAnsi" w:cstheme="minorHAnsi"/>
                <w:sz w:val="20"/>
                <w:szCs w:val="20"/>
              </w:rPr>
              <w:t>, Objective C</w:t>
            </w:r>
            <w:r w:rsidR="00651403" w:rsidRPr="006E77BD">
              <w:rPr>
                <w:rFonts w:asciiTheme="minorHAnsi" w:hAnsiTheme="minorHAnsi" w:cstheme="minorHAnsi"/>
                <w:sz w:val="20"/>
                <w:szCs w:val="20"/>
              </w:rPr>
              <w:t>, RobotC</w:t>
            </w:r>
            <w:r w:rsidR="000A5EE0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1E3BC3" w:rsidRPr="006E77BD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="000A5EE0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avascript, CSS, HTML, </w:t>
            </w:r>
            <w:r w:rsidR="00405294" w:rsidRPr="006E77BD">
              <w:rPr>
                <w:rFonts w:asciiTheme="minorHAnsi" w:hAnsiTheme="minorHAnsi" w:cstheme="minorHAnsi"/>
                <w:sz w:val="20"/>
                <w:szCs w:val="20"/>
              </w:rPr>
              <w:t>PHP</w:t>
            </w:r>
            <w:r w:rsidR="00E23DAE" w:rsidRPr="006E77BD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FE7B2F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AJAX, </w:t>
            </w:r>
            <w:r w:rsidR="00E23DAE" w:rsidRPr="006E77BD">
              <w:rPr>
                <w:rFonts w:asciiTheme="minorHAnsi" w:hAnsiTheme="minorHAnsi" w:cstheme="minorHAnsi"/>
                <w:sz w:val="20"/>
                <w:szCs w:val="20"/>
              </w:rPr>
              <w:t>Unreal Script</w:t>
            </w:r>
            <w:r w:rsidR="001C6708" w:rsidRPr="006E77BD">
              <w:rPr>
                <w:rFonts w:asciiTheme="minorHAnsi" w:hAnsiTheme="minorHAnsi" w:cstheme="minorHAnsi"/>
                <w:sz w:val="20"/>
                <w:szCs w:val="20"/>
              </w:rPr>
              <w:t>, MSDOS Batch, XML</w:t>
            </w:r>
            <w:r w:rsidR="00DD6987" w:rsidRPr="006E77BD">
              <w:rPr>
                <w:rFonts w:asciiTheme="minorHAnsi" w:hAnsiTheme="minorHAnsi" w:cstheme="minorHAnsi"/>
                <w:sz w:val="20"/>
                <w:szCs w:val="20"/>
              </w:rPr>
              <w:t>, SQL, mySQL</w:t>
            </w:r>
            <w:r w:rsidR="00354C2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54C25" w:rsidRPr="006E77BD">
              <w:rPr>
                <w:rFonts w:asciiTheme="minorHAnsi" w:hAnsiTheme="minorHAnsi" w:cstheme="minorHAnsi"/>
                <w:sz w:val="20"/>
                <w:szCs w:val="20"/>
              </w:rPr>
              <w:t>C/C++</w:t>
            </w:r>
            <w:r w:rsidR="00354C25">
              <w:rPr>
                <w:rFonts w:asciiTheme="minorHAnsi" w:hAnsiTheme="minorHAnsi" w:cstheme="minorHAnsi"/>
                <w:sz w:val="20"/>
                <w:szCs w:val="20"/>
              </w:rPr>
              <w:t>, Ruby on Rails</w:t>
            </w:r>
          </w:p>
          <w:p w:rsidR="00D4662D" w:rsidRPr="006E77BD" w:rsidRDefault="0010077D" w:rsidP="007E5F2D">
            <w:pPr>
              <w:pStyle w:val="Title"/>
              <w:spacing w:before="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="00185F56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&amp; Technologies</w:t>
            </w:r>
          </w:p>
          <w:p w:rsidR="00D4662D" w:rsidRPr="006E77BD" w:rsidRDefault="00D4662D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Database: </w:t>
            </w:r>
            <w:r w:rsidR="00CA5E5D" w:rsidRPr="006E77BD">
              <w:rPr>
                <w:rFonts w:asciiTheme="minorHAnsi" w:hAnsiTheme="minorHAnsi" w:cstheme="minorHAnsi"/>
                <w:sz w:val="20"/>
                <w:szCs w:val="20"/>
              </w:rPr>
              <w:t>MySQL and Microsoft SQL Server</w:t>
            </w:r>
          </w:p>
          <w:p w:rsidR="00B828F9" w:rsidRPr="006E77BD" w:rsidRDefault="00D4662D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Platforms: </w:t>
            </w:r>
            <w:r w:rsidR="0010077D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Microsoft </w:t>
            </w:r>
            <w:r w:rsidR="00185F56" w:rsidRPr="006E77BD">
              <w:rPr>
                <w:rFonts w:asciiTheme="minorHAnsi" w:hAnsiTheme="minorHAnsi" w:cstheme="minorHAnsi"/>
                <w:sz w:val="20"/>
                <w:szCs w:val="20"/>
              </w:rPr>
              <w:t>Windows, Mac OSX, and Linux</w:t>
            </w:r>
          </w:p>
          <w:p w:rsidR="00185F56" w:rsidRPr="006E77BD" w:rsidRDefault="00141A36" w:rsidP="00F21B6D">
            <w:pPr>
              <w:pStyle w:val="bulletedlist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  <w:r w:rsidR="00822589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651403" w:rsidRPr="006E77BD">
              <w:rPr>
                <w:rFonts w:asciiTheme="minorHAnsi" w:hAnsiTheme="minorHAnsi" w:cstheme="minorHAnsi"/>
                <w:sz w:val="20"/>
                <w:szCs w:val="20"/>
              </w:rPr>
              <w:t>Adobe Dreamweaver</w:t>
            </w:r>
            <w:r w:rsidR="00121A66" w:rsidRPr="006E77BD">
              <w:rPr>
                <w:rFonts w:asciiTheme="minorHAnsi" w:hAnsiTheme="minorHAnsi" w:cstheme="minorHAnsi"/>
                <w:sz w:val="20"/>
                <w:szCs w:val="20"/>
              </w:rPr>
              <w:t>, Eclipse</w:t>
            </w:r>
            <w:r w:rsidR="000A5EE0" w:rsidRPr="006E77BD">
              <w:rPr>
                <w:rFonts w:asciiTheme="minorHAnsi" w:hAnsiTheme="minorHAnsi" w:cstheme="minorHAnsi"/>
                <w:sz w:val="20"/>
                <w:szCs w:val="20"/>
              </w:rPr>
              <w:t>, DrJava, Netbeans, Visual Studio</w:t>
            </w:r>
            <w:r w:rsidR="00E23DAE" w:rsidRPr="006E77BD">
              <w:rPr>
                <w:rFonts w:asciiTheme="minorHAnsi" w:hAnsiTheme="minorHAnsi" w:cstheme="minorHAnsi"/>
                <w:sz w:val="20"/>
                <w:szCs w:val="20"/>
              </w:rPr>
              <w:t>, Microsoft Office Suite, Microsoft Visio, Microsoft Access, GameMake</w:t>
            </w:r>
            <w:r w:rsidR="00127605" w:rsidRPr="006E77BD"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</w:tr>
      <w:tr w:rsidR="00DE7766" w:rsidRPr="006E77BD" w:rsidTr="00F21B6D">
        <w:trPr>
          <w:trHeight w:val="144"/>
        </w:trPr>
        <w:tc>
          <w:tcPr>
            <w:tcW w:w="954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6E77BD" w:rsidRDefault="00D97489" w:rsidP="001243A1">
            <w:pPr>
              <w:pStyle w:val="Heading1"/>
              <w:spacing w:before="40" w:after="0"/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Experience</w:t>
            </w:r>
          </w:p>
        </w:tc>
      </w:tr>
      <w:tr w:rsidR="0088455A" w:rsidRPr="006E77BD" w:rsidTr="00F21B6D">
        <w:trPr>
          <w:gridAfter w:val="2"/>
          <w:wAfter w:w="23" w:type="dxa"/>
          <w:trHeight w:val="222"/>
        </w:trPr>
        <w:tc>
          <w:tcPr>
            <w:tcW w:w="378" w:type="dxa"/>
          </w:tcPr>
          <w:p w:rsidR="0088455A" w:rsidRPr="006E77BD" w:rsidRDefault="0088455A" w:rsidP="00DE776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88455A" w:rsidRPr="006E77BD" w:rsidRDefault="00EB0B5F" w:rsidP="008845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Chief</w:t>
            </w:r>
            <w:r w:rsidR="006B0ECA">
              <w:rPr>
                <w:rFonts w:asciiTheme="minorHAnsi" w:hAnsiTheme="minorHAnsi" w:cstheme="minorHAnsi"/>
                <w:sz w:val="20"/>
                <w:szCs w:val="20"/>
              </w:rPr>
              <w:t xml:space="preserve"> Mobile</w:t>
            </w:r>
            <w:r w:rsidR="0088455A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Engineer</w:t>
            </w:r>
          </w:p>
          <w:p w:rsidR="0088455A" w:rsidRPr="006E77BD" w:rsidRDefault="0088455A" w:rsidP="0088455A">
            <w:pPr>
              <w:pStyle w:val="Title"/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Illume Software, Inc. </w:t>
            </w:r>
            <w:r w:rsidRPr="006E77BD">
              <w:rPr>
                <w:rStyle w:val="LocationChar"/>
                <w:rFonts w:asciiTheme="minorHAnsi" w:hAnsiTheme="minorHAnsi" w:cstheme="minorHAnsi"/>
                <w:i w:val="0"/>
                <w:sz w:val="20"/>
                <w:szCs w:val="20"/>
              </w:rPr>
              <w:t>–</w:t>
            </w:r>
            <w:r w:rsidRPr="006E77BD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 xml:space="preserve"> Boston, MA</w:t>
            </w:r>
          </w:p>
          <w:p w:rsidR="0088455A" w:rsidRPr="006E77BD" w:rsidRDefault="00076532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Develop in Android, </w:t>
            </w:r>
            <w:r w:rsidR="0088455A" w:rsidRPr="006E77BD">
              <w:rPr>
                <w:rFonts w:asciiTheme="minorHAnsi" w:hAnsiTheme="minorHAnsi" w:cstheme="minorHAnsi"/>
                <w:sz w:val="20"/>
                <w:szCs w:val="20"/>
              </w:rPr>
              <w:t>Blackberry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and iOS</w:t>
            </w:r>
            <w:r w:rsidR="0088455A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Platforms </w:t>
            </w:r>
          </w:p>
          <w:p w:rsidR="0088455A" w:rsidRPr="006E77BD" w:rsidRDefault="008845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Support and Deploy Applications</w:t>
            </w:r>
          </w:p>
          <w:p w:rsidR="0088455A" w:rsidRPr="006E77BD" w:rsidRDefault="008845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Act as Technical Resource for Potential Clients</w:t>
            </w:r>
          </w:p>
        </w:tc>
        <w:tc>
          <w:tcPr>
            <w:tcW w:w="3784" w:type="dxa"/>
            <w:gridSpan w:val="2"/>
          </w:tcPr>
          <w:p w:rsidR="0088455A" w:rsidRPr="006E77BD" w:rsidRDefault="0088455A" w:rsidP="0088455A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May 2011 – Present</w:t>
            </w:r>
          </w:p>
        </w:tc>
      </w:tr>
      <w:tr w:rsidR="0088455A" w:rsidRPr="006E77BD" w:rsidTr="00F21B6D">
        <w:trPr>
          <w:gridAfter w:val="2"/>
          <w:wAfter w:w="23" w:type="dxa"/>
          <w:trHeight w:val="222"/>
        </w:trPr>
        <w:tc>
          <w:tcPr>
            <w:tcW w:w="378" w:type="dxa"/>
            <w:vMerge w:val="restart"/>
          </w:tcPr>
          <w:p w:rsidR="0088455A" w:rsidRPr="006E77BD" w:rsidRDefault="0088455A" w:rsidP="00DE776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88455A" w:rsidRPr="006E77BD" w:rsidRDefault="000E080A" w:rsidP="007E5F2D">
            <w:pPr>
              <w:spacing w:before="80"/>
              <w:rPr>
                <w:rStyle w:val="LocationChar"/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Chief Technology Officer</w:t>
            </w:r>
            <w:r w:rsidR="00BA05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&amp; Co-Founder</w:t>
            </w:r>
          </w:p>
          <w:p w:rsidR="0088455A" w:rsidRPr="006E77BD" w:rsidRDefault="000E080A" w:rsidP="0088455A">
            <w:pPr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LocationChar"/>
                <w:rFonts w:asciiTheme="minorHAnsi" w:hAnsiTheme="minorHAnsi" w:cstheme="minorHAnsi"/>
                <w:sz w:val="20"/>
                <w:szCs w:val="20"/>
              </w:rPr>
              <w:t>ByME LLC.</w:t>
            </w:r>
            <w:r w:rsidR="0088455A" w:rsidRPr="006E77BD">
              <w:rPr>
                <w:rStyle w:val="LocationChar"/>
                <w:rFonts w:asciiTheme="minorHAnsi" w:hAnsiTheme="minorHAnsi" w:cstheme="minorHAnsi"/>
                <w:sz w:val="20"/>
                <w:szCs w:val="20"/>
              </w:rPr>
              <w:t xml:space="preserve">  – Minneapolis, MN</w:t>
            </w:r>
          </w:p>
          <w:p w:rsidR="0088455A" w:rsidRPr="006E77BD" w:rsidRDefault="008845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Develop </w:t>
            </w:r>
            <w:r w:rsidR="00076532">
              <w:rPr>
                <w:rFonts w:asciiTheme="minorHAnsi" w:hAnsiTheme="minorHAnsi" w:cstheme="minorHAnsi"/>
                <w:sz w:val="20"/>
                <w:szCs w:val="20"/>
              </w:rPr>
              <w:t xml:space="preserve">and Architect in Android, </w:t>
            </w: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iOS</w:t>
            </w:r>
            <w:r w:rsidR="003731AA">
              <w:rPr>
                <w:rFonts w:asciiTheme="minorHAnsi" w:hAnsiTheme="minorHAnsi" w:cstheme="minorHAnsi"/>
                <w:sz w:val="20"/>
                <w:szCs w:val="20"/>
              </w:rPr>
              <w:t>, and PHP</w:t>
            </w: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Platforms</w:t>
            </w:r>
          </w:p>
          <w:p w:rsidR="0088455A" w:rsidRPr="006E77BD" w:rsidRDefault="008845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</w:rPr>
            </w:pPr>
            <w:r w:rsidRPr="006E77BD">
              <w:rPr>
                <w:rFonts w:asciiTheme="minorHAnsi" w:hAnsiTheme="minorHAnsi" w:cstheme="minorHAnsi"/>
                <w:sz w:val="20"/>
              </w:rPr>
              <w:t>Coordinate and Manage a Development Team</w:t>
            </w:r>
          </w:p>
          <w:p w:rsidR="006E77BD" w:rsidRPr="006E77BD" w:rsidRDefault="006E77BD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</w:rPr>
            </w:pPr>
            <w:r w:rsidRPr="006E77BD">
              <w:rPr>
                <w:rFonts w:asciiTheme="minorHAnsi" w:hAnsiTheme="minorHAnsi" w:cstheme="minorHAnsi"/>
                <w:sz w:val="20"/>
              </w:rPr>
              <w:t>Combine Technical and Business Ideas to Create a Productive Application</w:t>
            </w:r>
          </w:p>
        </w:tc>
        <w:tc>
          <w:tcPr>
            <w:tcW w:w="3784" w:type="dxa"/>
            <w:gridSpan w:val="2"/>
          </w:tcPr>
          <w:p w:rsidR="0088455A" w:rsidRPr="006E77BD" w:rsidRDefault="0088455A" w:rsidP="00DD6987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July 2010 – Present</w:t>
            </w:r>
          </w:p>
        </w:tc>
      </w:tr>
      <w:tr w:rsidR="00D06B91" w:rsidRPr="006E77BD" w:rsidTr="00F21B6D">
        <w:trPr>
          <w:gridAfter w:val="2"/>
          <w:wAfter w:w="23" w:type="dxa"/>
          <w:trHeight w:val="222"/>
        </w:trPr>
        <w:tc>
          <w:tcPr>
            <w:tcW w:w="378" w:type="dxa"/>
            <w:vMerge/>
          </w:tcPr>
          <w:p w:rsidR="00D06B91" w:rsidRPr="006E77BD" w:rsidRDefault="00D06B91" w:rsidP="00DE776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88455A" w:rsidRPr="006E77BD" w:rsidRDefault="0088455A" w:rsidP="007E5F2D">
            <w:pPr>
              <w:pStyle w:val="Title"/>
              <w:spacing w:before="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Teacher’s Assistant</w:t>
            </w:r>
          </w:p>
          <w:p w:rsidR="0088455A" w:rsidRPr="006E77BD" w:rsidRDefault="0088455A" w:rsidP="0088455A">
            <w:pPr>
              <w:pStyle w:val="bulletedlistlastline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 w:rsidRPr="006E77BD">
              <w:rPr>
                <w:rFonts w:asciiTheme="minorHAnsi" w:hAnsiTheme="minorHAnsi" w:cstheme="minorHAnsi"/>
                <w:i/>
                <w:sz w:val="20"/>
              </w:rPr>
              <w:t>The College of St Scholastica</w:t>
            </w:r>
            <w:r w:rsidRPr="006E77BD">
              <w:rPr>
                <w:rFonts w:asciiTheme="minorHAnsi" w:hAnsiTheme="minorHAnsi" w:cstheme="minorHAnsi"/>
                <w:sz w:val="20"/>
              </w:rPr>
              <w:t xml:space="preserve"> – </w:t>
            </w:r>
            <w:r w:rsidRPr="006E77BD">
              <w:rPr>
                <w:rFonts w:asciiTheme="minorHAnsi" w:hAnsiTheme="minorHAnsi" w:cstheme="minorHAnsi"/>
                <w:i/>
                <w:sz w:val="20"/>
              </w:rPr>
              <w:t>Duluth, MN</w:t>
            </w:r>
          </w:p>
          <w:p w:rsidR="0088455A" w:rsidRPr="006E77BD" w:rsidRDefault="008845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</w:rPr>
            </w:pPr>
            <w:r w:rsidRPr="006E77BD">
              <w:rPr>
                <w:rFonts w:asciiTheme="minorHAnsi" w:hAnsiTheme="minorHAnsi" w:cstheme="minorHAnsi"/>
                <w:sz w:val="20"/>
              </w:rPr>
              <w:t>Supplied Office Hours to Assist Fellow Student Learning in Android Development</w:t>
            </w:r>
          </w:p>
          <w:p w:rsidR="00807DAB" w:rsidRPr="006E77BD" w:rsidRDefault="008845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asciiTheme="minorHAnsi" w:hAnsiTheme="minorHAnsi" w:cstheme="minorHAnsi"/>
                <w:sz w:val="20"/>
              </w:rPr>
            </w:pPr>
            <w:r w:rsidRPr="006E77BD">
              <w:rPr>
                <w:rFonts w:asciiTheme="minorHAnsi" w:hAnsiTheme="minorHAnsi" w:cstheme="minorHAnsi"/>
                <w:sz w:val="20"/>
              </w:rPr>
              <w:t>Graded Homework Assignments</w:t>
            </w:r>
          </w:p>
        </w:tc>
        <w:tc>
          <w:tcPr>
            <w:tcW w:w="3784" w:type="dxa"/>
            <w:gridSpan w:val="2"/>
          </w:tcPr>
          <w:p w:rsidR="00B809DC" w:rsidRPr="006E77BD" w:rsidRDefault="0088455A" w:rsidP="00DD6987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Jan 2011</w:t>
            </w:r>
            <w:r w:rsidR="00D06B91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DD6987" w:rsidRPr="006E77BD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</w:tc>
      </w:tr>
      <w:tr w:rsidR="00511AC4" w:rsidRPr="006E77BD" w:rsidTr="00F21B6D">
        <w:trPr>
          <w:gridAfter w:val="1"/>
          <w:wAfter w:w="12" w:type="dxa"/>
          <w:trHeight w:val="392"/>
        </w:trPr>
        <w:tc>
          <w:tcPr>
            <w:tcW w:w="378" w:type="dxa"/>
            <w:vMerge/>
          </w:tcPr>
          <w:p w:rsidR="00511AC4" w:rsidRPr="006E77BD" w:rsidRDefault="00511AC4" w:rsidP="00DE776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88455A" w:rsidRPr="006E77BD" w:rsidRDefault="0088455A" w:rsidP="007E5F2D">
            <w:pPr>
              <w:pStyle w:val="Title"/>
              <w:spacing w:before="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Computer Repair Technician</w:t>
            </w:r>
          </w:p>
          <w:p w:rsidR="0088455A" w:rsidRPr="006E77BD" w:rsidRDefault="0088455A" w:rsidP="007E5F2D">
            <w:pPr>
              <w:pStyle w:val="Location"/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After Hours Computer Repair – Duluth, MN</w:t>
            </w:r>
          </w:p>
          <w:p w:rsidR="0088455A" w:rsidRPr="006E77BD" w:rsidRDefault="008845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88455A" w:rsidRPr="006E77BD" w:rsidRDefault="008845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asciiTheme="minorHAnsi" w:hAnsiTheme="minorHAnsi" w:cstheme="minorHAnsi"/>
                <w:sz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795" w:type="dxa"/>
            <w:gridSpan w:val="3"/>
          </w:tcPr>
          <w:p w:rsidR="00511AC4" w:rsidRPr="006E77BD" w:rsidRDefault="0088455A" w:rsidP="00DD6987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July 2009</w:t>
            </w:r>
            <w:r w:rsidR="00511AC4"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DD6987" w:rsidRPr="006E77BD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</w:tc>
      </w:tr>
      <w:tr w:rsidR="00511AC4" w:rsidRPr="006E77BD" w:rsidTr="00F21B6D">
        <w:trPr>
          <w:trHeight w:val="144"/>
        </w:trPr>
        <w:tc>
          <w:tcPr>
            <w:tcW w:w="954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511AC4" w:rsidRPr="006E77BD" w:rsidRDefault="00511AC4" w:rsidP="00F1610A">
            <w:pPr>
              <w:pStyle w:val="Heading1"/>
              <w:spacing w:before="0" w:after="0"/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Education</w:t>
            </w:r>
          </w:p>
        </w:tc>
      </w:tr>
      <w:tr w:rsidR="00511AC4" w:rsidRPr="006E77BD" w:rsidTr="00F21B6D">
        <w:trPr>
          <w:gridAfter w:val="2"/>
          <w:wAfter w:w="23" w:type="dxa"/>
          <w:trHeight w:val="222"/>
        </w:trPr>
        <w:tc>
          <w:tcPr>
            <w:tcW w:w="378" w:type="dxa"/>
            <w:vMerge w:val="restart"/>
            <w:tcBorders>
              <w:top w:val="single" w:sz="4" w:space="0" w:color="999999"/>
            </w:tcBorders>
          </w:tcPr>
          <w:p w:rsidR="00511AC4" w:rsidRPr="006E77BD" w:rsidRDefault="00511AC4" w:rsidP="006962E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8" w:type="dxa"/>
            <w:gridSpan w:val="2"/>
            <w:tcBorders>
              <w:top w:val="single" w:sz="4" w:space="0" w:color="999999"/>
            </w:tcBorders>
          </w:tcPr>
          <w:p w:rsidR="00511AC4" w:rsidRPr="006E77BD" w:rsidRDefault="00511AC4" w:rsidP="00B828F9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The College of St. Scholastica</w:t>
            </w:r>
          </w:p>
        </w:tc>
        <w:tc>
          <w:tcPr>
            <w:tcW w:w="3784" w:type="dxa"/>
            <w:gridSpan w:val="2"/>
            <w:tcBorders>
              <w:top w:val="single" w:sz="4" w:space="0" w:color="999999"/>
            </w:tcBorders>
          </w:tcPr>
          <w:p w:rsidR="00511AC4" w:rsidRPr="006E77BD" w:rsidRDefault="00511AC4" w:rsidP="00807DAB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Sep 2007 – </w:t>
            </w:r>
            <w:r w:rsidR="00807DAB" w:rsidRPr="006E77BD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11AC4" w:rsidRPr="006E77BD" w:rsidTr="00F21B6D">
        <w:trPr>
          <w:gridAfter w:val="2"/>
          <w:wAfter w:w="23" w:type="dxa"/>
          <w:trHeight w:val="634"/>
        </w:trPr>
        <w:tc>
          <w:tcPr>
            <w:tcW w:w="378" w:type="dxa"/>
            <w:vMerge/>
            <w:tcBorders>
              <w:bottom w:val="single" w:sz="4" w:space="0" w:color="999999"/>
            </w:tcBorders>
          </w:tcPr>
          <w:p w:rsidR="00511AC4" w:rsidRPr="006E77BD" w:rsidRDefault="00511AC4" w:rsidP="006962E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42" w:type="dxa"/>
            <w:gridSpan w:val="4"/>
            <w:tcBorders>
              <w:bottom w:val="single" w:sz="4" w:space="0" w:color="999999"/>
            </w:tcBorders>
          </w:tcPr>
          <w:p w:rsidR="00511AC4" w:rsidRPr="006E77BD" w:rsidRDefault="00511AC4" w:rsidP="007E5F2D">
            <w:pPr>
              <w:pStyle w:val="Location"/>
              <w:spacing w:before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Duluth, MN</w:t>
            </w:r>
          </w:p>
          <w:p w:rsidR="00511AC4" w:rsidRPr="006E77BD" w:rsidRDefault="00076532" w:rsidP="00F21B6D">
            <w:pPr>
              <w:pStyle w:val="bulletedlist"/>
              <w:tabs>
                <w:tab w:val="clear" w:pos="288"/>
                <w:tab w:val="num" w:pos="210"/>
              </w:tabs>
              <w:spacing w:after="0" w:line="180" w:lineRule="exact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Batcher of </w:t>
            </w:r>
            <w:r w:rsidR="00511AC4" w:rsidRPr="006E77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cience</w:t>
            </w:r>
            <w:r w:rsidR="00511AC4" w:rsidRPr="006E77BD">
              <w:rPr>
                <w:rFonts w:asciiTheme="minorHAnsi" w:hAnsiTheme="minorHAnsi" w:cstheme="minorHAnsi"/>
                <w:sz w:val="20"/>
                <w:szCs w:val="20"/>
              </w:rPr>
              <w:t>, Computer Information Systems</w:t>
            </w:r>
          </w:p>
          <w:p w:rsidR="00511AC4" w:rsidRPr="006E77BD" w:rsidRDefault="00511AC4" w:rsidP="00F21B6D">
            <w:pPr>
              <w:pStyle w:val="bulletedlist"/>
              <w:tabs>
                <w:tab w:val="clear" w:pos="288"/>
                <w:tab w:val="num" w:pos="210"/>
              </w:tabs>
              <w:spacing w:after="40" w:line="180" w:lineRule="exact"/>
              <w:ind w:left="210" w:hanging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Concentration: Software Engineering</w:t>
            </w:r>
          </w:p>
        </w:tc>
      </w:tr>
      <w:tr w:rsidR="00511AC4" w:rsidRPr="006E77BD" w:rsidTr="00F21B6D">
        <w:trPr>
          <w:trHeight w:val="144"/>
        </w:trPr>
        <w:tc>
          <w:tcPr>
            <w:tcW w:w="954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511AC4" w:rsidRPr="006E77BD" w:rsidRDefault="00511AC4" w:rsidP="001243A1">
            <w:pPr>
              <w:pStyle w:val="Heading1"/>
              <w:spacing w:before="40" w:after="0"/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Affiliations &amp; Interests</w:t>
            </w:r>
          </w:p>
        </w:tc>
      </w:tr>
      <w:tr w:rsidR="00511AC4" w:rsidRPr="006E77BD" w:rsidTr="00F21B6D">
        <w:trPr>
          <w:gridAfter w:val="1"/>
          <w:wAfter w:w="12" w:type="dxa"/>
          <w:trHeight w:val="1925"/>
        </w:trPr>
        <w:tc>
          <w:tcPr>
            <w:tcW w:w="378" w:type="dxa"/>
            <w:tcBorders>
              <w:top w:val="single" w:sz="4" w:space="0" w:color="999999"/>
              <w:bottom w:val="single" w:sz="4" w:space="0" w:color="auto"/>
            </w:tcBorders>
          </w:tcPr>
          <w:p w:rsidR="00511AC4" w:rsidRPr="006E77BD" w:rsidRDefault="00511AC4" w:rsidP="00D90EF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2" w:type="dxa"/>
            <w:gridSpan w:val="3"/>
            <w:tcBorders>
              <w:top w:val="single" w:sz="4" w:space="0" w:color="999999"/>
              <w:bottom w:val="single" w:sz="4" w:space="0" w:color="auto"/>
            </w:tcBorders>
          </w:tcPr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President: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College of St. Scholastica Computer Club</w:t>
            </w:r>
          </w:p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Volunteer: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Vineyard Church Food Shelf</w:t>
            </w:r>
          </w:p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Co-Founder: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Campus Freelance Computer Repair</w:t>
            </w:r>
          </w:p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Captain: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Programming Team</w:t>
            </w:r>
          </w:p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Captain: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Robotics Team</w:t>
            </w:r>
          </w:p>
          <w:p w:rsidR="00511AC4" w:rsidRPr="006E77BD" w:rsidRDefault="00511AC4" w:rsidP="00D90EF1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511AC4" w:rsidRPr="006E77BD" w:rsidRDefault="00511AC4" w:rsidP="00DD6CAE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Enthusiast: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Recreational Sports</w:t>
            </w:r>
          </w:p>
        </w:tc>
        <w:tc>
          <w:tcPr>
            <w:tcW w:w="3551" w:type="dxa"/>
            <w:gridSpan w:val="2"/>
            <w:tcBorders>
              <w:bottom w:val="single" w:sz="4" w:space="0" w:color="auto"/>
            </w:tcBorders>
          </w:tcPr>
          <w:p w:rsidR="00511AC4" w:rsidRPr="006E77BD" w:rsidRDefault="00511AC4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Fall 2009 – </w:t>
            </w:r>
            <w:r w:rsidR="00006EF0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  <w:p w:rsidR="00511AC4" w:rsidRPr="006E77BD" w:rsidRDefault="00511AC4" w:rsidP="00E62231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 Fall 2010 – </w:t>
            </w:r>
            <w:r w:rsidR="00006EF0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  <w:p w:rsidR="00511AC4" w:rsidRPr="006E77BD" w:rsidRDefault="00511AC4" w:rsidP="00D90EF1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Fall 2008 – </w:t>
            </w:r>
            <w:r w:rsidR="00006EF0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  <w:p w:rsidR="00511AC4" w:rsidRPr="006E77BD" w:rsidRDefault="00511AC4" w:rsidP="00E90DD9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Fall 2009 – </w:t>
            </w:r>
            <w:r w:rsidR="00006EF0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  <w:p w:rsidR="00511AC4" w:rsidRPr="006E77BD" w:rsidRDefault="00511AC4" w:rsidP="00807DAB">
            <w:pPr>
              <w:pStyle w:val="Dates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Fall 2009 – </w:t>
            </w:r>
            <w:r w:rsidR="00006EF0">
              <w:rPr>
                <w:rFonts w:asciiTheme="minorHAnsi" w:hAnsiTheme="minorHAnsi" w:cstheme="minorHAnsi"/>
                <w:sz w:val="20"/>
                <w:szCs w:val="20"/>
              </w:rPr>
              <w:t>May 2011</w:t>
            </w:r>
          </w:p>
        </w:tc>
      </w:tr>
    </w:tbl>
    <w:p w:rsidR="00F1610A" w:rsidRPr="006E77BD" w:rsidRDefault="00F1610A" w:rsidP="00B809DC">
      <w:pPr>
        <w:pStyle w:val="Footer"/>
        <w:jc w:val="center"/>
        <w:rPr>
          <w:rFonts w:asciiTheme="minorHAnsi" w:hAnsiTheme="minorHAnsi" w:cstheme="minorHAnsi"/>
        </w:rPr>
      </w:pPr>
    </w:p>
    <w:p w:rsidR="00B809DC" w:rsidRPr="006E77BD" w:rsidRDefault="00B809DC" w:rsidP="00B809DC">
      <w:pPr>
        <w:pStyle w:val="Footer"/>
        <w:jc w:val="center"/>
        <w:rPr>
          <w:rFonts w:asciiTheme="minorHAnsi" w:hAnsiTheme="minorHAnsi" w:cstheme="minorHAnsi"/>
          <w:i/>
        </w:rPr>
      </w:pPr>
      <w:r w:rsidRPr="006E77BD">
        <w:rPr>
          <w:rFonts w:asciiTheme="minorHAnsi" w:hAnsiTheme="minorHAnsi" w:cstheme="minorHAnsi"/>
          <w:i/>
        </w:rPr>
        <w:t>References Available Upon Request</w:t>
      </w:r>
    </w:p>
    <w:sectPr w:rsidR="00B809DC" w:rsidRPr="006E77BD" w:rsidSect="00EB0B5F">
      <w:pgSz w:w="12240" w:h="15840"/>
      <w:pgMar w:top="1152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3F" w:rsidRDefault="003B3B3F" w:rsidP="00E748B3">
      <w:pPr>
        <w:spacing w:line="240" w:lineRule="auto"/>
      </w:pPr>
      <w:r>
        <w:separator/>
      </w:r>
    </w:p>
  </w:endnote>
  <w:endnote w:type="continuationSeparator" w:id="1">
    <w:p w:rsidR="003B3B3F" w:rsidRDefault="003B3B3F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3F" w:rsidRDefault="003B3B3F" w:rsidP="00E748B3">
      <w:pPr>
        <w:spacing w:line="240" w:lineRule="auto"/>
      </w:pPr>
      <w:r>
        <w:separator/>
      </w:r>
    </w:p>
  </w:footnote>
  <w:footnote w:type="continuationSeparator" w:id="1">
    <w:p w:rsidR="003B3B3F" w:rsidRDefault="003B3B3F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834"/>
    <w:rsid w:val="000022EB"/>
    <w:rsid w:val="00006EF0"/>
    <w:rsid w:val="0005708A"/>
    <w:rsid w:val="00075E73"/>
    <w:rsid w:val="00076532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6708"/>
    <w:rsid w:val="001C788D"/>
    <w:rsid w:val="001E3BC3"/>
    <w:rsid w:val="002571E3"/>
    <w:rsid w:val="002744AE"/>
    <w:rsid w:val="002911C8"/>
    <w:rsid w:val="002E6CE6"/>
    <w:rsid w:val="00301257"/>
    <w:rsid w:val="00331AB0"/>
    <w:rsid w:val="00334ED6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66F12"/>
    <w:rsid w:val="00474337"/>
    <w:rsid w:val="004907A3"/>
    <w:rsid w:val="004A148B"/>
    <w:rsid w:val="004A207E"/>
    <w:rsid w:val="004A5CC2"/>
    <w:rsid w:val="004B3C50"/>
    <w:rsid w:val="004C52D2"/>
    <w:rsid w:val="004F5067"/>
    <w:rsid w:val="00501844"/>
    <w:rsid w:val="0051190F"/>
    <w:rsid w:val="00511AC4"/>
    <w:rsid w:val="00576216"/>
    <w:rsid w:val="005A06D6"/>
    <w:rsid w:val="005C5D33"/>
    <w:rsid w:val="005C6BD1"/>
    <w:rsid w:val="005E3E01"/>
    <w:rsid w:val="005E5BEE"/>
    <w:rsid w:val="00600033"/>
    <w:rsid w:val="006224BD"/>
    <w:rsid w:val="00635942"/>
    <w:rsid w:val="00651403"/>
    <w:rsid w:val="00656D68"/>
    <w:rsid w:val="006962EF"/>
    <w:rsid w:val="006B0ECA"/>
    <w:rsid w:val="006B5385"/>
    <w:rsid w:val="006D45C5"/>
    <w:rsid w:val="006E2432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A72A6"/>
    <w:rsid w:val="008C02F5"/>
    <w:rsid w:val="008C354B"/>
    <w:rsid w:val="008E18D5"/>
    <w:rsid w:val="008E68FE"/>
    <w:rsid w:val="00901F06"/>
    <w:rsid w:val="0090731C"/>
    <w:rsid w:val="00907793"/>
    <w:rsid w:val="00912725"/>
    <w:rsid w:val="00940F6D"/>
    <w:rsid w:val="009548CA"/>
    <w:rsid w:val="00956000"/>
    <w:rsid w:val="009711EA"/>
    <w:rsid w:val="00987217"/>
    <w:rsid w:val="00990788"/>
    <w:rsid w:val="009A06AB"/>
    <w:rsid w:val="009A5A63"/>
    <w:rsid w:val="009C051B"/>
    <w:rsid w:val="009C40ED"/>
    <w:rsid w:val="009C6B25"/>
    <w:rsid w:val="00A028F4"/>
    <w:rsid w:val="00A07D6A"/>
    <w:rsid w:val="00A423B6"/>
    <w:rsid w:val="00A54701"/>
    <w:rsid w:val="00A84E65"/>
    <w:rsid w:val="00AF1168"/>
    <w:rsid w:val="00B11369"/>
    <w:rsid w:val="00B352C5"/>
    <w:rsid w:val="00B43D66"/>
    <w:rsid w:val="00B54803"/>
    <w:rsid w:val="00B76FBB"/>
    <w:rsid w:val="00B77DC5"/>
    <w:rsid w:val="00B809DC"/>
    <w:rsid w:val="00B828F9"/>
    <w:rsid w:val="00B94C1A"/>
    <w:rsid w:val="00BA058F"/>
    <w:rsid w:val="00BA418D"/>
    <w:rsid w:val="00BB4F54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D6987"/>
    <w:rsid w:val="00DD6CAE"/>
    <w:rsid w:val="00DD7556"/>
    <w:rsid w:val="00DE7766"/>
    <w:rsid w:val="00E23DAE"/>
    <w:rsid w:val="00E33FCE"/>
    <w:rsid w:val="00E62231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7E3B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68A9C8-2BAA-44AB-82F2-357CFD5994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</cp:lastModifiedBy>
  <cp:revision>2</cp:revision>
  <cp:lastPrinted>2011-09-02T22:17:00Z</cp:lastPrinted>
  <dcterms:created xsi:type="dcterms:W3CDTF">2012-10-07T16:58:00Z</dcterms:created>
  <dcterms:modified xsi:type="dcterms:W3CDTF">2012-10-07T16:58:00Z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